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47322" w14:textId="77777777" w:rsidR="004B0B8C" w:rsidRPr="00250D05" w:rsidRDefault="00E320B7" w:rsidP="00250D05">
      <w:pPr>
        <w:pStyle w:val="Title"/>
        <w:spacing w:after="0"/>
        <w:rPr>
          <w:sz w:val="32"/>
          <w:szCs w:val="32"/>
        </w:rPr>
      </w:pPr>
      <w:r w:rsidRPr="00250D05">
        <w:rPr>
          <w:sz w:val="32"/>
          <w:szCs w:val="32"/>
        </w:rPr>
        <w:t>‍‍</w:t>
      </w:r>
      <w:r w:rsidR="00657C95" w:rsidRPr="00250D05">
        <w:rPr>
          <w:sz w:val="32"/>
          <w:szCs w:val="32"/>
        </w:rPr>
        <w:t>Kenneth Shaw</w:t>
      </w:r>
    </w:p>
    <w:p w14:paraId="16C927F0" w14:textId="5CFF44AC" w:rsidR="004B0B8C" w:rsidRDefault="008C5F9C" w:rsidP="000833E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Junior </w:t>
      </w:r>
      <w:r w:rsidR="006D50B9">
        <w:rPr>
          <w:sz w:val="24"/>
          <w:szCs w:val="24"/>
        </w:rPr>
        <w:t>Undergraduate at Georgia Institute of Technology</w:t>
      </w:r>
      <w:r w:rsidR="001B7081">
        <w:rPr>
          <w:sz w:val="24"/>
          <w:szCs w:val="24"/>
        </w:rPr>
        <w:t xml:space="preserve">: </w:t>
      </w:r>
      <w:hyperlink r:id="rId9" w:history="1">
        <w:r w:rsidR="005E4CD8" w:rsidRPr="00671E47">
          <w:rPr>
            <w:rStyle w:val="Hyperlink"/>
            <w:sz w:val="24"/>
            <w:szCs w:val="24"/>
          </w:rPr>
          <w:t>kshaw@gatech.edu</w:t>
        </w:r>
      </w:hyperlink>
      <w:r w:rsidR="0022550B">
        <w:rPr>
          <w:sz w:val="24"/>
          <w:szCs w:val="24"/>
        </w:rPr>
        <w:t xml:space="preserve"> </w:t>
      </w:r>
    </w:p>
    <w:p w14:paraId="39409385" w14:textId="1776C5F4" w:rsidR="005E4CD8" w:rsidRDefault="005E4CD8" w:rsidP="000833EE">
      <w:pPr>
        <w:pStyle w:val="SectionHeading"/>
        <w:spacing w:before="120"/>
        <w:rPr>
          <w:szCs w:val="24"/>
        </w:rPr>
      </w:pPr>
      <w:r>
        <w:rPr>
          <w:szCs w:val="24"/>
        </w:rPr>
        <w:t>Research:</w:t>
      </w:r>
    </w:p>
    <w:p w14:paraId="14B29E38" w14:textId="3993AE9D" w:rsidR="001E5E34" w:rsidRPr="007D6409" w:rsidRDefault="001E5E34" w:rsidP="00D4517E">
      <w:pPr>
        <w:pStyle w:val="ListParagraph"/>
        <w:numPr>
          <w:ilvl w:val="0"/>
          <w:numId w:val="10"/>
        </w:numPr>
        <w:ind w:firstLine="0"/>
        <w:rPr>
          <w:sz w:val="22"/>
          <w:szCs w:val="22"/>
        </w:rPr>
      </w:pPr>
      <w:r w:rsidRPr="007D6409">
        <w:rPr>
          <w:sz w:val="22"/>
          <w:szCs w:val="22"/>
        </w:rPr>
        <w:t>GT IRIM RAIL Labs</w:t>
      </w:r>
      <w:r w:rsidR="00A84451">
        <w:rPr>
          <w:sz w:val="22"/>
          <w:szCs w:val="22"/>
        </w:rPr>
        <w:t xml:space="preserve"> (Aug. 2018-present)</w:t>
      </w:r>
    </w:p>
    <w:p w14:paraId="6FA01BC3" w14:textId="77777777" w:rsidR="00291F16" w:rsidRDefault="00DF28B5" w:rsidP="001E5E34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DF28B5">
        <w:rPr>
          <w:sz w:val="22"/>
          <w:szCs w:val="22"/>
        </w:rPr>
        <w:t>Work</w:t>
      </w:r>
      <w:r w:rsidR="00B637A1">
        <w:rPr>
          <w:sz w:val="22"/>
          <w:szCs w:val="22"/>
        </w:rPr>
        <w:t>ing</w:t>
      </w:r>
      <w:r w:rsidRPr="00DF28B5">
        <w:rPr>
          <w:sz w:val="22"/>
          <w:szCs w:val="22"/>
        </w:rPr>
        <w:t xml:space="preserve"> in RAIL (Robot Autonomy and Interactive Learning) on ARL’s Distributed and Collaborative Intelligent Systems and Technology (DCIST) project</w:t>
      </w:r>
      <w:r w:rsidR="00291F16">
        <w:rPr>
          <w:sz w:val="22"/>
          <w:szCs w:val="22"/>
        </w:rPr>
        <w:t>.</w:t>
      </w:r>
    </w:p>
    <w:p w14:paraId="1E7909B4" w14:textId="7CFDC70E" w:rsidR="001E5E34" w:rsidRDefault="00F50903" w:rsidP="001E5E34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Simulating</w:t>
      </w:r>
      <w:r w:rsidR="00DF28B5" w:rsidRPr="00DF28B5">
        <w:rPr>
          <w:sz w:val="22"/>
          <w:szCs w:val="22"/>
        </w:rPr>
        <w:t xml:space="preserve"> heterogeneous robots </w:t>
      </w:r>
      <w:r w:rsidR="005F2097">
        <w:rPr>
          <w:sz w:val="22"/>
          <w:szCs w:val="22"/>
        </w:rPr>
        <w:t>for</w:t>
      </w:r>
      <w:r w:rsidR="00DF28B5" w:rsidRPr="00DF28B5">
        <w:rPr>
          <w:sz w:val="22"/>
          <w:szCs w:val="22"/>
        </w:rPr>
        <w:t xml:space="preserve"> dynamic task allocation</w:t>
      </w:r>
      <w:r w:rsidR="000B317B">
        <w:rPr>
          <w:sz w:val="22"/>
          <w:szCs w:val="22"/>
        </w:rPr>
        <w:t xml:space="preserve"> of traits to various tas</w:t>
      </w:r>
      <w:r w:rsidR="00CE0C1D">
        <w:rPr>
          <w:sz w:val="22"/>
          <w:szCs w:val="22"/>
        </w:rPr>
        <w:t>ks</w:t>
      </w:r>
      <w:r w:rsidR="00381DAF">
        <w:rPr>
          <w:sz w:val="22"/>
          <w:szCs w:val="22"/>
        </w:rPr>
        <w:t xml:space="preserve"> from different species of robots</w:t>
      </w:r>
    </w:p>
    <w:p w14:paraId="6908E7E7" w14:textId="5B5D6579" w:rsidR="00D82F08" w:rsidRPr="007D6409" w:rsidRDefault="00D82F08" w:rsidP="001E5E34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Creat</w:t>
      </w:r>
      <w:r w:rsidR="00BF0369">
        <w:rPr>
          <w:sz w:val="22"/>
          <w:szCs w:val="22"/>
        </w:rPr>
        <w:t>ed</w:t>
      </w:r>
      <w:r>
        <w:rPr>
          <w:sz w:val="22"/>
          <w:szCs w:val="22"/>
        </w:rPr>
        <w:t xml:space="preserve"> a </w:t>
      </w:r>
      <w:r w:rsidR="005C4460">
        <w:rPr>
          <w:sz w:val="22"/>
          <w:szCs w:val="22"/>
        </w:rPr>
        <w:t xml:space="preserve">new </w:t>
      </w:r>
      <w:r w:rsidR="00CB415E">
        <w:rPr>
          <w:sz w:val="22"/>
          <w:szCs w:val="22"/>
        </w:rPr>
        <w:t>Capture the Flag scenario in Unity3D</w:t>
      </w:r>
      <w:r w:rsidR="00807CB6">
        <w:rPr>
          <w:sz w:val="22"/>
          <w:szCs w:val="22"/>
        </w:rPr>
        <w:t>/C#</w:t>
      </w:r>
      <w:r w:rsidR="00E22EB1">
        <w:rPr>
          <w:sz w:val="22"/>
          <w:szCs w:val="22"/>
        </w:rPr>
        <w:t xml:space="preserve"> for analysis</w:t>
      </w:r>
      <w:r w:rsidR="00807CB6">
        <w:rPr>
          <w:sz w:val="22"/>
          <w:szCs w:val="22"/>
        </w:rPr>
        <w:t xml:space="preserve"> as well </w:t>
      </w:r>
      <w:r w:rsidR="00DE26D1">
        <w:rPr>
          <w:sz w:val="22"/>
          <w:szCs w:val="22"/>
        </w:rPr>
        <w:t>as python interface code/</w:t>
      </w:r>
      <w:proofErr w:type="spellStart"/>
      <w:r w:rsidR="00DE26D1">
        <w:rPr>
          <w:sz w:val="22"/>
          <w:szCs w:val="22"/>
        </w:rPr>
        <w:t>numpy</w:t>
      </w:r>
      <w:proofErr w:type="spellEnd"/>
      <w:r w:rsidR="00DE26D1">
        <w:rPr>
          <w:sz w:val="22"/>
          <w:szCs w:val="22"/>
        </w:rPr>
        <w:t xml:space="preserve"> mat</w:t>
      </w:r>
      <w:r w:rsidR="00271EAB">
        <w:rPr>
          <w:sz w:val="22"/>
          <w:szCs w:val="22"/>
        </w:rPr>
        <w:t>h.</w:t>
      </w:r>
    </w:p>
    <w:p w14:paraId="34D94112" w14:textId="68E597AB" w:rsidR="001E5E34" w:rsidRPr="007D6409" w:rsidRDefault="00081A7A" w:rsidP="00D4517E">
      <w:pPr>
        <w:pStyle w:val="ListParagraph"/>
        <w:numPr>
          <w:ilvl w:val="0"/>
          <w:numId w:val="10"/>
        </w:numPr>
        <w:ind w:firstLine="0"/>
        <w:rPr>
          <w:sz w:val="22"/>
          <w:szCs w:val="22"/>
        </w:rPr>
      </w:pPr>
      <w:r w:rsidRPr="007D6409">
        <w:rPr>
          <w:sz w:val="22"/>
          <w:szCs w:val="22"/>
        </w:rPr>
        <w:t xml:space="preserve">Research Assistant at </w:t>
      </w:r>
      <w:r w:rsidR="001E5E34" w:rsidRPr="007D6409">
        <w:rPr>
          <w:sz w:val="22"/>
          <w:szCs w:val="22"/>
        </w:rPr>
        <w:t>USC ICT (Institute for Creative Technologies)</w:t>
      </w:r>
      <w:r w:rsidR="00E708BC">
        <w:rPr>
          <w:sz w:val="22"/>
          <w:szCs w:val="22"/>
        </w:rPr>
        <w:t xml:space="preserve"> (Summer 2018)</w:t>
      </w:r>
    </w:p>
    <w:p w14:paraId="68566BDB" w14:textId="0F76578C" w:rsidR="00377928" w:rsidRPr="00203B91" w:rsidRDefault="00CD0CC1" w:rsidP="00203B91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7D6409">
        <w:rPr>
          <w:sz w:val="22"/>
          <w:szCs w:val="22"/>
        </w:rPr>
        <w:t>Visiting under Dr. Benjamin D. Nye, Director for Learning Science Research</w:t>
      </w:r>
      <w:r w:rsidR="00203B91">
        <w:rPr>
          <w:sz w:val="22"/>
          <w:szCs w:val="22"/>
        </w:rPr>
        <w:t xml:space="preserve">, </w:t>
      </w:r>
      <w:r w:rsidR="00C51EAB">
        <w:rPr>
          <w:sz w:val="22"/>
          <w:szCs w:val="22"/>
        </w:rPr>
        <w:t>o</w:t>
      </w:r>
      <w:r w:rsidR="00377928" w:rsidRPr="00203B91">
        <w:rPr>
          <w:sz w:val="22"/>
          <w:szCs w:val="22"/>
        </w:rPr>
        <w:t xml:space="preserve">riginally a </w:t>
      </w:r>
      <w:proofErr w:type="gramStart"/>
      <w:r w:rsidR="00377928" w:rsidRPr="00203B91">
        <w:rPr>
          <w:sz w:val="22"/>
          <w:szCs w:val="22"/>
        </w:rPr>
        <w:t>10 week</w:t>
      </w:r>
      <w:proofErr w:type="gramEnd"/>
      <w:r w:rsidR="00377928" w:rsidRPr="00203B91">
        <w:rPr>
          <w:sz w:val="22"/>
          <w:szCs w:val="22"/>
        </w:rPr>
        <w:t xml:space="preserve"> NSF REU, extended to 12 weeks for additional development.</w:t>
      </w:r>
    </w:p>
    <w:p w14:paraId="43F779FB" w14:textId="2F512286" w:rsidR="00C80F30" w:rsidRPr="007D6409" w:rsidRDefault="00C80F30" w:rsidP="001E5E34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7D6409">
        <w:rPr>
          <w:sz w:val="22"/>
          <w:szCs w:val="22"/>
        </w:rPr>
        <w:t>Worked on the</w:t>
      </w:r>
      <w:r w:rsidR="006C4385">
        <w:rPr>
          <w:sz w:val="22"/>
          <w:szCs w:val="22"/>
        </w:rPr>
        <w:t xml:space="preserve"> ONR</w:t>
      </w:r>
      <w:r w:rsidR="00CD0CC1" w:rsidRPr="007D6409">
        <w:rPr>
          <w:sz w:val="22"/>
          <w:szCs w:val="22"/>
        </w:rPr>
        <w:t xml:space="preserve"> </w:t>
      </w:r>
      <w:proofErr w:type="spellStart"/>
      <w:r w:rsidR="00CD0CC1" w:rsidRPr="007D6409">
        <w:rPr>
          <w:sz w:val="22"/>
          <w:szCs w:val="22"/>
        </w:rPr>
        <w:t>MentorPal</w:t>
      </w:r>
      <w:proofErr w:type="spellEnd"/>
      <w:r w:rsidR="00CD0CC1" w:rsidRPr="007D6409">
        <w:rPr>
          <w:sz w:val="22"/>
          <w:szCs w:val="22"/>
        </w:rPr>
        <w:t xml:space="preserve"> project </w:t>
      </w:r>
      <w:r w:rsidR="0045618B">
        <w:rPr>
          <w:sz w:val="22"/>
          <w:szCs w:val="22"/>
        </w:rPr>
        <w:t>that was</w:t>
      </w:r>
      <w:r w:rsidR="00017FFD" w:rsidRPr="007D6409">
        <w:rPr>
          <w:sz w:val="22"/>
          <w:szCs w:val="22"/>
        </w:rPr>
        <w:t xml:space="preserve"> </w:t>
      </w:r>
      <w:r w:rsidR="00C10CEA" w:rsidRPr="007D6409">
        <w:rPr>
          <w:sz w:val="22"/>
          <w:szCs w:val="22"/>
        </w:rPr>
        <w:t>researching and understanding the</w:t>
      </w:r>
      <w:r w:rsidR="00CD0CC1" w:rsidRPr="007D6409">
        <w:rPr>
          <w:sz w:val="22"/>
          <w:szCs w:val="22"/>
        </w:rPr>
        <w:t xml:space="preserve"> impacts of interactive mentor technology on career choices. </w:t>
      </w:r>
    </w:p>
    <w:p w14:paraId="0048DB8D" w14:textId="704E0FEC" w:rsidR="003676EB" w:rsidRPr="007D6409" w:rsidRDefault="003676EB" w:rsidP="00896B31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7D6409">
        <w:rPr>
          <w:sz w:val="22"/>
          <w:szCs w:val="22"/>
        </w:rPr>
        <w:t xml:space="preserve">Created </w:t>
      </w:r>
      <w:r w:rsidR="00234714">
        <w:rPr>
          <w:sz w:val="22"/>
          <w:szCs w:val="22"/>
        </w:rPr>
        <w:t xml:space="preserve">new </w:t>
      </w:r>
      <w:r w:rsidRPr="007D6409">
        <w:rPr>
          <w:sz w:val="22"/>
          <w:szCs w:val="22"/>
        </w:rPr>
        <w:t>ML models for two new interactive mentors and web enabled frontend.</w:t>
      </w:r>
    </w:p>
    <w:p w14:paraId="5AB383C9" w14:textId="00A983BA" w:rsidR="00ED008E" w:rsidRPr="00ED008E" w:rsidRDefault="00650A8C" w:rsidP="00ED008E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7D6409">
        <w:rPr>
          <w:sz w:val="22"/>
          <w:szCs w:val="22"/>
        </w:rPr>
        <w:t>Field study at Naval Postgraduate School</w:t>
      </w:r>
      <w:r w:rsidR="00CC4FA5" w:rsidRPr="007D6409">
        <w:rPr>
          <w:sz w:val="22"/>
          <w:szCs w:val="22"/>
        </w:rPr>
        <w:t xml:space="preserve">. </w:t>
      </w:r>
      <w:r w:rsidRPr="007D6409">
        <w:rPr>
          <w:sz w:val="22"/>
          <w:szCs w:val="22"/>
        </w:rPr>
        <w:t>(Results Pending)</w:t>
      </w:r>
    </w:p>
    <w:p w14:paraId="6E4AAD39" w14:textId="3399DFE8" w:rsidR="00ED008E" w:rsidRPr="007D6409" w:rsidRDefault="00ED008E" w:rsidP="00896B31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ED008E">
        <w:rPr>
          <w:sz w:val="22"/>
          <w:szCs w:val="22"/>
        </w:rPr>
        <w:t xml:space="preserve">Davis, D. M., </w:t>
      </w:r>
      <w:proofErr w:type="spellStart"/>
      <w:r w:rsidRPr="00ED008E">
        <w:rPr>
          <w:sz w:val="22"/>
          <w:szCs w:val="22"/>
        </w:rPr>
        <w:t>Predovich</w:t>
      </w:r>
      <w:proofErr w:type="spellEnd"/>
      <w:r w:rsidRPr="00ED008E">
        <w:rPr>
          <w:sz w:val="22"/>
          <w:szCs w:val="22"/>
        </w:rPr>
        <w:t xml:space="preserve">, K.B., Spaulding, H. &amp; Shaw, K. (2018). "Enhancing </w:t>
      </w:r>
      <w:proofErr w:type="spellStart"/>
      <w:r w:rsidRPr="00ED008E">
        <w:rPr>
          <w:sz w:val="22"/>
          <w:szCs w:val="22"/>
        </w:rPr>
        <w:t>Menteeship</w:t>
      </w:r>
      <w:proofErr w:type="spellEnd"/>
      <w:r w:rsidRPr="00ED008E">
        <w:rPr>
          <w:sz w:val="22"/>
          <w:szCs w:val="22"/>
        </w:rPr>
        <w:t xml:space="preserve">: Improving Career Selection for Potential DoD Personnel". In the Proceedings of the SISO Fall Simulation Innovation Workshop, Orlando, </w:t>
      </w:r>
      <w:proofErr w:type="spellStart"/>
      <w:proofErr w:type="gramStart"/>
      <w:r w:rsidRPr="00ED008E">
        <w:rPr>
          <w:sz w:val="22"/>
          <w:szCs w:val="22"/>
        </w:rPr>
        <w:t>Florida:SISO</w:t>
      </w:r>
      <w:proofErr w:type="spellEnd"/>
      <w:proofErr w:type="gramEnd"/>
    </w:p>
    <w:p w14:paraId="50EC3EF9" w14:textId="3B6D0B17" w:rsidR="00D2151E" w:rsidRPr="007D6409" w:rsidRDefault="00D4517E" w:rsidP="00D2151E">
      <w:pPr>
        <w:pStyle w:val="ListParagraph"/>
        <w:numPr>
          <w:ilvl w:val="0"/>
          <w:numId w:val="10"/>
        </w:numPr>
        <w:ind w:firstLine="0"/>
        <w:rPr>
          <w:sz w:val="22"/>
          <w:szCs w:val="22"/>
        </w:rPr>
      </w:pPr>
      <w:r w:rsidRPr="007D6409">
        <w:rPr>
          <w:sz w:val="22"/>
          <w:szCs w:val="22"/>
        </w:rPr>
        <w:t>VIP</w:t>
      </w:r>
      <w:r w:rsidR="00915313">
        <w:rPr>
          <w:sz w:val="22"/>
          <w:szCs w:val="22"/>
        </w:rPr>
        <w:t xml:space="preserve"> </w:t>
      </w:r>
      <w:r w:rsidRPr="007D6409">
        <w:rPr>
          <w:sz w:val="22"/>
          <w:szCs w:val="22"/>
        </w:rPr>
        <w:t xml:space="preserve">(Vertically Integrated Projects) Lightning </w:t>
      </w:r>
      <w:proofErr w:type="gramStart"/>
      <w:r w:rsidRPr="007D6409">
        <w:rPr>
          <w:sz w:val="22"/>
          <w:szCs w:val="22"/>
        </w:rPr>
        <w:t>From</w:t>
      </w:r>
      <w:proofErr w:type="gramEnd"/>
      <w:r w:rsidRPr="007D6409">
        <w:rPr>
          <w:sz w:val="22"/>
          <w:szCs w:val="22"/>
        </w:rPr>
        <w:t xml:space="preserve"> Space</w:t>
      </w:r>
      <w:r w:rsidR="00BA067A" w:rsidRPr="007D6409">
        <w:rPr>
          <w:sz w:val="22"/>
          <w:szCs w:val="22"/>
        </w:rPr>
        <w:t>:</w:t>
      </w:r>
      <w:r w:rsidRPr="007D6409">
        <w:rPr>
          <w:sz w:val="22"/>
          <w:szCs w:val="22"/>
        </w:rPr>
        <w:t xml:space="preserve"> (Jan 2018-)</w:t>
      </w:r>
    </w:p>
    <w:p w14:paraId="2FAA7649" w14:textId="77DC13B0" w:rsidR="00D2151E" w:rsidRPr="007D6409" w:rsidRDefault="00D2151E" w:rsidP="000833EE">
      <w:pPr>
        <w:pStyle w:val="ListParagraph"/>
        <w:numPr>
          <w:ilvl w:val="1"/>
          <w:numId w:val="10"/>
        </w:numPr>
        <w:spacing w:after="120"/>
        <w:rPr>
          <w:sz w:val="22"/>
          <w:szCs w:val="22"/>
        </w:rPr>
      </w:pPr>
      <w:r w:rsidRPr="007D6409">
        <w:rPr>
          <w:sz w:val="22"/>
          <w:szCs w:val="22"/>
        </w:rPr>
        <w:t>Developing new usage of a multi-modal communication platform using APRS as well as cellular for real-time, bidirectional communication from flight to ground.</w:t>
      </w:r>
    </w:p>
    <w:p w14:paraId="241E9CF8" w14:textId="0918E96E" w:rsidR="00657C95" w:rsidRDefault="00505239" w:rsidP="000833EE">
      <w:pPr>
        <w:pStyle w:val="SectionHeading"/>
        <w:spacing w:before="120"/>
        <w:rPr>
          <w:szCs w:val="24"/>
        </w:rPr>
      </w:pPr>
      <w:r>
        <w:rPr>
          <w:szCs w:val="24"/>
        </w:rPr>
        <w:t>Extracurricular</w:t>
      </w:r>
      <w:r w:rsidR="0006213D">
        <w:rPr>
          <w:szCs w:val="24"/>
        </w:rPr>
        <w:t>:</w:t>
      </w:r>
    </w:p>
    <w:p w14:paraId="1BBFCAB3" w14:textId="63DDFB12" w:rsidR="00603655" w:rsidRPr="00603655" w:rsidRDefault="00603655" w:rsidP="00603655">
      <w:pPr>
        <w:pStyle w:val="ListParagraph"/>
        <w:numPr>
          <w:ilvl w:val="0"/>
          <w:numId w:val="8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PennApps</w:t>
      </w:r>
      <w:proofErr w:type="spellEnd"/>
      <w:r>
        <w:rPr>
          <w:sz w:val="24"/>
          <w:szCs w:val="24"/>
        </w:rPr>
        <w:t xml:space="preserve"> Top 30 Winner: Used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 xml:space="preserve"> Image recognition to facilitate recycling</w:t>
      </w:r>
      <w:bookmarkStart w:id="0" w:name="_GoBack"/>
      <w:bookmarkEnd w:id="0"/>
    </w:p>
    <w:p w14:paraId="6A11FBA2" w14:textId="77777777" w:rsidR="001F6F74" w:rsidRPr="007D6409" w:rsidRDefault="001F6F74" w:rsidP="001F6F7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7D6409">
        <w:rPr>
          <w:sz w:val="22"/>
          <w:szCs w:val="22"/>
        </w:rPr>
        <w:t xml:space="preserve">MIT Launch:  </w:t>
      </w:r>
      <w:proofErr w:type="spellStart"/>
      <w:r w:rsidRPr="007D6409">
        <w:rPr>
          <w:sz w:val="22"/>
          <w:szCs w:val="22"/>
        </w:rPr>
        <w:t>Orama</w:t>
      </w:r>
      <w:proofErr w:type="spellEnd"/>
      <w:r w:rsidRPr="007D6409">
        <w:rPr>
          <w:sz w:val="22"/>
          <w:szCs w:val="22"/>
        </w:rPr>
        <w:t xml:space="preserve"> (Summer 2017)</w:t>
      </w:r>
    </w:p>
    <w:p w14:paraId="534072BB" w14:textId="5E1DFE2A" w:rsidR="001F6F74" w:rsidRPr="007D6409" w:rsidRDefault="001F6F74" w:rsidP="008E2BE4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7D6409">
        <w:rPr>
          <w:sz w:val="22"/>
          <w:szCs w:val="22"/>
        </w:rPr>
        <w:t xml:space="preserve"> Two-Factor Authentication with facial recognition API startup</w:t>
      </w:r>
    </w:p>
    <w:p w14:paraId="3B2F7BEA" w14:textId="468AC542" w:rsidR="001F6F74" w:rsidRPr="007D6409" w:rsidRDefault="1D714286" w:rsidP="008E2BE4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7D6409">
        <w:rPr>
          <w:sz w:val="22"/>
          <w:szCs w:val="22"/>
        </w:rPr>
        <w:t xml:space="preserve">Created an adapted </w:t>
      </w:r>
      <w:proofErr w:type="spellStart"/>
      <w:r w:rsidRPr="007D6409">
        <w:rPr>
          <w:sz w:val="22"/>
          <w:szCs w:val="22"/>
        </w:rPr>
        <w:t>dlib</w:t>
      </w:r>
      <w:proofErr w:type="spellEnd"/>
      <w:r w:rsidRPr="007D6409">
        <w:rPr>
          <w:sz w:val="22"/>
          <w:szCs w:val="22"/>
        </w:rPr>
        <w:t xml:space="preserve"> algorithm, frontend</w:t>
      </w:r>
      <w:r w:rsidR="003F486A">
        <w:rPr>
          <w:sz w:val="22"/>
          <w:szCs w:val="22"/>
        </w:rPr>
        <w:t xml:space="preserve"> and</w:t>
      </w:r>
      <w:r w:rsidRPr="007D6409">
        <w:rPr>
          <w:sz w:val="22"/>
          <w:szCs w:val="22"/>
        </w:rPr>
        <w:t xml:space="preserve"> communication for </w:t>
      </w:r>
      <w:proofErr w:type="gramStart"/>
      <w:r w:rsidRPr="007D6409">
        <w:rPr>
          <w:sz w:val="22"/>
          <w:szCs w:val="22"/>
        </w:rPr>
        <w:t>client side</w:t>
      </w:r>
      <w:proofErr w:type="gramEnd"/>
      <w:r w:rsidRPr="007D6409">
        <w:rPr>
          <w:sz w:val="22"/>
          <w:szCs w:val="22"/>
        </w:rPr>
        <w:t xml:space="preserve"> vision algorithm.</w:t>
      </w:r>
    </w:p>
    <w:p w14:paraId="43A974DF" w14:textId="27CD57A7" w:rsidR="00DA361C" w:rsidRPr="007D6409" w:rsidRDefault="1D714286" w:rsidP="1D714286">
      <w:pPr>
        <w:pStyle w:val="ListParagraph"/>
        <w:numPr>
          <w:ilvl w:val="0"/>
          <w:numId w:val="8"/>
        </w:numPr>
        <w:rPr>
          <w:sz w:val="22"/>
          <w:szCs w:val="22"/>
        </w:rPr>
      </w:pPr>
      <w:proofErr w:type="spellStart"/>
      <w:r w:rsidRPr="007D6409">
        <w:rPr>
          <w:sz w:val="22"/>
          <w:szCs w:val="22"/>
        </w:rPr>
        <w:t>ThermoFi</w:t>
      </w:r>
      <w:proofErr w:type="spellEnd"/>
      <w:r w:rsidRPr="007D6409">
        <w:rPr>
          <w:sz w:val="22"/>
          <w:szCs w:val="22"/>
        </w:rPr>
        <w:t xml:space="preserve"> Wireless Thermometer</w:t>
      </w:r>
      <w:r w:rsidR="00DC620A" w:rsidRPr="007D6409">
        <w:rPr>
          <w:sz w:val="22"/>
          <w:szCs w:val="22"/>
        </w:rPr>
        <w:t xml:space="preserve"> and Humidity sensor</w:t>
      </w:r>
      <w:r w:rsidR="0081498D" w:rsidRPr="007D6409">
        <w:rPr>
          <w:sz w:val="22"/>
          <w:szCs w:val="22"/>
        </w:rPr>
        <w:t>:</w:t>
      </w:r>
      <w:r w:rsidRPr="007D6409">
        <w:rPr>
          <w:sz w:val="22"/>
          <w:szCs w:val="22"/>
        </w:rPr>
        <w:t xml:space="preserve"> (2015-present)</w:t>
      </w:r>
    </w:p>
    <w:p w14:paraId="78057CAB" w14:textId="4CAFEFD2" w:rsidR="00DA361C" w:rsidRDefault="00DA361C" w:rsidP="00DA361C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7D6409">
        <w:rPr>
          <w:sz w:val="22"/>
          <w:szCs w:val="22"/>
        </w:rPr>
        <w:t xml:space="preserve">Worked to create and sell sensors that monitored the </w:t>
      </w:r>
      <w:r w:rsidR="00CB3F00" w:rsidRPr="007D6409">
        <w:rPr>
          <w:sz w:val="22"/>
          <w:szCs w:val="22"/>
        </w:rPr>
        <w:t>home</w:t>
      </w:r>
      <w:r w:rsidR="0014071B">
        <w:rPr>
          <w:sz w:val="22"/>
          <w:szCs w:val="22"/>
        </w:rPr>
        <w:t>.</w:t>
      </w:r>
    </w:p>
    <w:p w14:paraId="71C35940" w14:textId="5D32114A" w:rsidR="00DF1930" w:rsidRPr="005B7F26" w:rsidRDefault="0014071B" w:rsidP="005B7F26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14071B">
        <w:rPr>
          <w:sz w:val="22"/>
          <w:szCs w:val="22"/>
        </w:rPr>
        <w:t>Created a server (node.js) which showed monitoring information about the home. (temperature, humidity, air quality etc.)</w:t>
      </w:r>
    </w:p>
    <w:p w14:paraId="1A31793F" w14:textId="25237ED4" w:rsidR="005E4B79" w:rsidRPr="007D6409" w:rsidRDefault="00652A66" w:rsidP="005E4B79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7D6409">
        <w:rPr>
          <w:sz w:val="22"/>
          <w:szCs w:val="22"/>
        </w:rPr>
        <w:t xml:space="preserve">FRC Team 293 </w:t>
      </w:r>
      <w:r w:rsidR="001F6F74" w:rsidRPr="007D6409">
        <w:rPr>
          <w:sz w:val="22"/>
          <w:szCs w:val="22"/>
        </w:rPr>
        <w:t xml:space="preserve">High School </w:t>
      </w:r>
      <w:r w:rsidR="005E4B79" w:rsidRPr="007D6409">
        <w:rPr>
          <w:sz w:val="22"/>
          <w:szCs w:val="22"/>
        </w:rPr>
        <w:t>Robotics:</w:t>
      </w:r>
      <w:r w:rsidR="00D50A1B" w:rsidRPr="007D6409">
        <w:rPr>
          <w:sz w:val="22"/>
          <w:szCs w:val="22"/>
        </w:rPr>
        <w:t xml:space="preserve"> (</w:t>
      </w:r>
      <w:r w:rsidR="0099445D" w:rsidRPr="007D6409">
        <w:rPr>
          <w:sz w:val="22"/>
          <w:szCs w:val="22"/>
        </w:rPr>
        <w:t>2013-201</w:t>
      </w:r>
      <w:r w:rsidR="00500DD4" w:rsidRPr="007D6409">
        <w:rPr>
          <w:sz w:val="22"/>
          <w:szCs w:val="22"/>
        </w:rPr>
        <w:t>7</w:t>
      </w:r>
      <w:r w:rsidR="00D50A1B" w:rsidRPr="007D6409">
        <w:rPr>
          <w:sz w:val="22"/>
          <w:szCs w:val="22"/>
        </w:rPr>
        <w:t xml:space="preserve"> currently: advisor)  </w:t>
      </w:r>
    </w:p>
    <w:p w14:paraId="0866C331" w14:textId="10C3F656" w:rsidR="005E4B79" w:rsidRPr="007D6409" w:rsidRDefault="005E4B79" w:rsidP="00DA361C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7D6409">
        <w:rPr>
          <w:sz w:val="22"/>
          <w:szCs w:val="22"/>
        </w:rPr>
        <w:t>Lead Control Systems Engineer</w:t>
      </w:r>
      <w:r w:rsidR="00E57ED4" w:rsidRPr="007D6409">
        <w:rPr>
          <w:sz w:val="22"/>
          <w:szCs w:val="22"/>
        </w:rPr>
        <w:t>,</w:t>
      </w:r>
      <w:r w:rsidRPr="007D6409">
        <w:rPr>
          <w:sz w:val="22"/>
          <w:szCs w:val="22"/>
        </w:rPr>
        <w:t xml:space="preserve"> President</w:t>
      </w:r>
      <w:r w:rsidR="00E57ED4" w:rsidRPr="007D6409">
        <w:rPr>
          <w:sz w:val="22"/>
          <w:szCs w:val="22"/>
        </w:rPr>
        <w:t>, Robot Driver</w:t>
      </w:r>
      <w:r w:rsidR="007070C4" w:rsidRPr="007D6409">
        <w:rPr>
          <w:sz w:val="22"/>
          <w:szCs w:val="22"/>
        </w:rPr>
        <w:t xml:space="preserve">, </w:t>
      </w:r>
      <w:r w:rsidR="000D5579" w:rsidRPr="007D6409">
        <w:rPr>
          <w:sz w:val="22"/>
          <w:szCs w:val="22"/>
        </w:rPr>
        <w:t>I</w:t>
      </w:r>
      <w:r w:rsidR="007070C4" w:rsidRPr="007D6409">
        <w:rPr>
          <w:sz w:val="22"/>
          <w:szCs w:val="22"/>
        </w:rPr>
        <w:t>nspector</w:t>
      </w:r>
    </w:p>
    <w:p w14:paraId="5304EA85" w14:textId="563B2FAD" w:rsidR="008D7080" w:rsidRPr="007D6409" w:rsidRDefault="008D7080" w:rsidP="00571E80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7D6409">
        <w:rPr>
          <w:sz w:val="22"/>
          <w:szCs w:val="22"/>
        </w:rPr>
        <w:t xml:space="preserve">Worked on </w:t>
      </w:r>
      <w:r w:rsidR="00680F70" w:rsidRPr="007D6409">
        <w:rPr>
          <w:sz w:val="22"/>
          <w:szCs w:val="22"/>
        </w:rPr>
        <w:t xml:space="preserve">workshops </w:t>
      </w:r>
      <w:r w:rsidRPr="007D6409">
        <w:rPr>
          <w:sz w:val="22"/>
          <w:szCs w:val="22"/>
        </w:rPr>
        <w:t xml:space="preserve">educating new members on </w:t>
      </w:r>
      <w:r w:rsidR="00680F70" w:rsidRPr="007D6409">
        <w:rPr>
          <w:sz w:val="22"/>
          <w:szCs w:val="22"/>
        </w:rPr>
        <w:t>programming.</w:t>
      </w:r>
    </w:p>
    <w:p w14:paraId="1ECA8939" w14:textId="6BCDAEED" w:rsidR="0028747B" w:rsidRPr="007D6409" w:rsidRDefault="1D714286" w:rsidP="007070C4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7D6409">
        <w:rPr>
          <w:sz w:val="22"/>
          <w:szCs w:val="22"/>
        </w:rPr>
        <w:t xml:space="preserve">Led </w:t>
      </w:r>
      <w:r w:rsidR="00AD5CAE" w:rsidRPr="007D6409">
        <w:rPr>
          <w:sz w:val="22"/>
          <w:szCs w:val="22"/>
        </w:rPr>
        <w:t>many projects such as</w:t>
      </w:r>
      <w:r w:rsidR="0007565A" w:rsidRPr="007D6409">
        <w:rPr>
          <w:sz w:val="22"/>
          <w:szCs w:val="22"/>
        </w:rPr>
        <w:t xml:space="preserve"> </w:t>
      </w:r>
      <w:r w:rsidRPr="007D6409">
        <w:rPr>
          <w:sz w:val="22"/>
          <w:szCs w:val="22"/>
        </w:rPr>
        <w:t>the Onboard Auto-Targeting System project for “Boulder”/Dodgeball Shot Aiming using OpenCV</w:t>
      </w:r>
      <w:r w:rsidR="001A1766" w:rsidRPr="007D6409">
        <w:rPr>
          <w:sz w:val="22"/>
          <w:szCs w:val="22"/>
        </w:rPr>
        <w:t>, on Fine Mechanism Angle Control and Custom Control Boards using TI HID Driver</w:t>
      </w:r>
    </w:p>
    <w:p w14:paraId="6C117580" w14:textId="57B9304C" w:rsidR="0070530F" w:rsidRPr="007D6409" w:rsidRDefault="0070530F" w:rsidP="0070530F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7D6409">
        <w:rPr>
          <w:sz w:val="22"/>
          <w:szCs w:val="22"/>
        </w:rPr>
        <w:t>Bitcoin Mining</w:t>
      </w:r>
      <w:r w:rsidR="00DC4E87" w:rsidRPr="007D6409">
        <w:rPr>
          <w:sz w:val="22"/>
          <w:szCs w:val="22"/>
        </w:rPr>
        <w:t>: Worked to program early FPGAs to mine Bitcoins efficiently</w:t>
      </w:r>
      <w:r w:rsidR="008C3560">
        <w:rPr>
          <w:sz w:val="22"/>
          <w:szCs w:val="22"/>
        </w:rPr>
        <w:t xml:space="preserve"> (201</w:t>
      </w:r>
      <w:r w:rsidR="00D02D93">
        <w:rPr>
          <w:sz w:val="22"/>
          <w:szCs w:val="22"/>
        </w:rPr>
        <w:t>3</w:t>
      </w:r>
      <w:r w:rsidR="008C3560">
        <w:rPr>
          <w:sz w:val="22"/>
          <w:szCs w:val="22"/>
        </w:rPr>
        <w:t>)</w:t>
      </w:r>
    </w:p>
    <w:p w14:paraId="7C7A2B5A" w14:textId="06939BC9" w:rsidR="1D714286" w:rsidRDefault="1D714286" w:rsidP="1D714286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7D6409">
        <w:rPr>
          <w:sz w:val="22"/>
          <w:szCs w:val="22"/>
        </w:rPr>
        <w:t>Admin and founding member of Cryptocurrency Collectors Club on Facebook (currently has 75,000+ members and a wealth of collated information)</w:t>
      </w:r>
    </w:p>
    <w:p w14:paraId="67CC186D" w14:textId="7FB3FD5C" w:rsidR="00A46609" w:rsidRDefault="00A46609" w:rsidP="000833EE">
      <w:pPr>
        <w:pStyle w:val="ListParagraph"/>
        <w:numPr>
          <w:ilvl w:val="1"/>
          <w:numId w:val="8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Specialize in</w:t>
      </w:r>
      <w:r w:rsidR="006B3C25">
        <w:rPr>
          <w:sz w:val="24"/>
          <w:szCs w:val="24"/>
        </w:rPr>
        <w:t xml:space="preserve"> ML</w:t>
      </w:r>
      <w:r>
        <w:rPr>
          <w:sz w:val="24"/>
          <w:szCs w:val="24"/>
        </w:rPr>
        <w:t xml:space="preserve"> trading algorithms for short term positions.</w:t>
      </w:r>
    </w:p>
    <w:p w14:paraId="4A642C9F" w14:textId="77777777" w:rsidR="00657C95" w:rsidRPr="005E4B79" w:rsidRDefault="00E320B7" w:rsidP="00541BE3">
      <w:pPr>
        <w:pStyle w:val="SectionHeading"/>
        <w:spacing w:before="120"/>
        <w:rPr>
          <w:szCs w:val="24"/>
        </w:rPr>
      </w:pPr>
      <w:r w:rsidRPr="005E4B79">
        <w:rPr>
          <w:szCs w:val="24"/>
        </w:rPr>
        <w:t>Education</w:t>
      </w:r>
      <w:r w:rsidR="00657C95" w:rsidRPr="005E4B79">
        <w:rPr>
          <w:szCs w:val="24"/>
        </w:rPr>
        <w:t>:</w:t>
      </w:r>
    </w:p>
    <w:p w14:paraId="29064FAA" w14:textId="71D75347" w:rsidR="0028747B" w:rsidRPr="007D6409" w:rsidRDefault="1D714286" w:rsidP="00652A6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7D6409">
        <w:rPr>
          <w:sz w:val="22"/>
          <w:szCs w:val="22"/>
        </w:rPr>
        <w:t xml:space="preserve">Georgia Tech: </w:t>
      </w:r>
      <w:r w:rsidR="00DD1F64" w:rsidRPr="007D6409">
        <w:rPr>
          <w:sz w:val="22"/>
          <w:szCs w:val="22"/>
        </w:rPr>
        <w:t>Computer</w:t>
      </w:r>
      <w:r w:rsidRPr="007D6409">
        <w:rPr>
          <w:sz w:val="22"/>
          <w:szCs w:val="22"/>
        </w:rPr>
        <w:t xml:space="preserve"> Engineering</w:t>
      </w:r>
      <w:r w:rsidR="00FF5317" w:rsidRPr="007D6409">
        <w:rPr>
          <w:sz w:val="22"/>
          <w:szCs w:val="22"/>
        </w:rPr>
        <w:t>/CS Minor in Intelligence</w:t>
      </w:r>
      <w:r w:rsidRPr="007D6409">
        <w:rPr>
          <w:sz w:val="22"/>
          <w:szCs w:val="22"/>
        </w:rPr>
        <w:t xml:space="preserve"> (Grad: Spring 2020)</w:t>
      </w:r>
    </w:p>
    <w:p w14:paraId="4352B1EF" w14:textId="57CE4B07" w:rsidR="00505239" w:rsidRPr="007D6409" w:rsidRDefault="1D714286" w:rsidP="007478B6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7D6409">
        <w:rPr>
          <w:sz w:val="22"/>
          <w:szCs w:val="22"/>
        </w:rPr>
        <w:t>ECE 2020 (Digital Logic Design)</w:t>
      </w:r>
      <w:r w:rsidR="00E860B0" w:rsidRPr="007D6409">
        <w:rPr>
          <w:sz w:val="22"/>
          <w:szCs w:val="22"/>
        </w:rPr>
        <w:t xml:space="preserve">, </w:t>
      </w:r>
      <w:r w:rsidR="34921DCF" w:rsidRPr="007D6409">
        <w:rPr>
          <w:sz w:val="22"/>
          <w:szCs w:val="22"/>
        </w:rPr>
        <w:t>CS 1371 (</w:t>
      </w:r>
      <w:proofErr w:type="spellStart"/>
      <w:r w:rsidR="34921DCF" w:rsidRPr="007D6409">
        <w:rPr>
          <w:sz w:val="22"/>
          <w:szCs w:val="22"/>
        </w:rPr>
        <w:t>Matlab</w:t>
      </w:r>
      <w:proofErr w:type="spellEnd"/>
      <w:r w:rsidR="34921DCF" w:rsidRPr="007D6409">
        <w:rPr>
          <w:sz w:val="22"/>
          <w:szCs w:val="22"/>
        </w:rPr>
        <w:t>)</w:t>
      </w:r>
      <w:r w:rsidR="00E860B0" w:rsidRPr="007D6409">
        <w:rPr>
          <w:sz w:val="22"/>
          <w:szCs w:val="22"/>
        </w:rPr>
        <w:t>,</w:t>
      </w:r>
      <w:r w:rsidR="34921DCF" w:rsidRPr="007D6409">
        <w:rPr>
          <w:sz w:val="22"/>
          <w:szCs w:val="22"/>
        </w:rPr>
        <w:t xml:space="preserve"> CS 1331 (Obj. Ori)</w:t>
      </w:r>
      <w:r w:rsidR="00975ADA" w:rsidRPr="007D6409">
        <w:rPr>
          <w:sz w:val="22"/>
          <w:szCs w:val="22"/>
        </w:rPr>
        <w:t xml:space="preserve">, </w:t>
      </w:r>
      <w:r w:rsidRPr="007D6409">
        <w:rPr>
          <w:sz w:val="22"/>
          <w:szCs w:val="22"/>
        </w:rPr>
        <w:t>ECE 2036</w:t>
      </w:r>
      <w:r w:rsidR="00BB034B" w:rsidRPr="007D6409">
        <w:rPr>
          <w:sz w:val="22"/>
          <w:szCs w:val="22"/>
        </w:rPr>
        <w:t>/</w:t>
      </w:r>
      <w:r w:rsidRPr="007D6409">
        <w:rPr>
          <w:sz w:val="22"/>
          <w:szCs w:val="22"/>
        </w:rPr>
        <w:t xml:space="preserve">2035(Programming </w:t>
      </w:r>
      <w:proofErr w:type="spellStart"/>
      <w:r w:rsidRPr="007D6409">
        <w:rPr>
          <w:sz w:val="22"/>
          <w:szCs w:val="22"/>
        </w:rPr>
        <w:t>Hw</w:t>
      </w:r>
      <w:proofErr w:type="spellEnd"/>
      <w:r w:rsidRPr="007D6409">
        <w:rPr>
          <w:sz w:val="22"/>
          <w:szCs w:val="22"/>
        </w:rPr>
        <w:t>/</w:t>
      </w:r>
      <w:proofErr w:type="spellStart"/>
      <w:r w:rsidRPr="007D6409">
        <w:rPr>
          <w:sz w:val="22"/>
          <w:szCs w:val="22"/>
        </w:rPr>
        <w:t>Sw</w:t>
      </w:r>
      <w:proofErr w:type="spellEnd"/>
      <w:r w:rsidRPr="007D6409">
        <w:rPr>
          <w:sz w:val="22"/>
          <w:szCs w:val="22"/>
        </w:rPr>
        <w:t>)/2026(</w:t>
      </w:r>
      <w:r w:rsidR="00547B77" w:rsidRPr="007D6409">
        <w:rPr>
          <w:sz w:val="22"/>
          <w:szCs w:val="22"/>
        </w:rPr>
        <w:t>DSP</w:t>
      </w:r>
      <w:r w:rsidRPr="007D6409">
        <w:rPr>
          <w:sz w:val="22"/>
          <w:szCs w:val="22"/>
        </w:rPr>
        <w:t>)</w:t>
      </w:r>
      <w:r w:rsidR="00151FDF" w:rsidRPr="007D6409">
        <w:rPr>
          <w:sz w:val="22"/>
          <w:szCs w:val="22"/>
        </w:rPr>
        <w:t xml:space="preserve">, </w:t>
      </w:r>
      <w:r w:rsidR="005F56DC" w:rsidRPr="007D6409">
        <w:rPr>
          <w:sz w:val="22"/>
          <w:szCs w:val="22"/>
        </w:rPr>
        <w:t>ECE 2031 (Digital Design Lab)/ ECE 2040 (Circuit</w:t>
      </w:r>
      <w:r w:rsidR="00151731">
        <w:rPr>
          <w:sz w:val="22"/>
          <w:szCs w:val="22"/>
        </w:rPr>
        <w:t>s</w:t>
      </w:r>
      <w:r w:rsidR="005F56DC" w:rsidRPr="007D6409">
        <w:rPr>
          <w:sz w:val="22"/>
          <w:szCs w:val="22"/>
        </w:rPr>
        <w:t>)/ ECE 3020 (Math Found</w:t>
      </w:r>
      <w:r w:rsidR="00B47F8B" w:rsidRPr="007D6409">
        <w:rPr>
          <w:sz w:val="22"/>
          <w:szCs w:val="22"/>
        </w:rPr>
        <w:t>.</w:t>
      </w:r>
      <w:r w:rsidR="005F56DC" w:rsidRPr="007D6409">
        <w:rPr>
          <w:sz w:val="22"/>
          <w:szCs w:val="22"/>
        </w:rPr>
        <w:t>)</w:t>
      </w:r>
      <w:r w:rsidR="007478B6" w:rsidRPr="007D6409">
        <w:rPr>
          <w:sz w:val="22"/>
          <w:szCs w:val="22"/>
        </w:rPr>
        <w:t xml:space="preserve">, </w:t>
      </w:r>
      <w:r w:rsidR="005F56DC" w:rsidRPr="007D6409">
        <w:rPr>
          <w:sz w:val="22"/>
          <w:szCs w:val="22"/>
        </w:rPr>
        <w:t xml:space="preserve">CS 1332 (Data Structures and </w:t>
      </w:r>
      <w:proofErr w:type="spellStart"/>
      <w:r w:rsidR="00250BF7">
        <w:rPr>
          <w:sz w:val="22"/>
          <w:szCs w:val="22"/>
        </w:rPr>
        <w:t>a</w:t>
      </w:r>
      <w:r w:rsidR="005F56DC" w:rsidRPr="007D6409">
        <w:rPr>
          <w:sz w:val="22"/>
          <w:szCs w:val="22"/>
        </w:rPr>
        <w:t>lgos</w:t>
      </w:r>
      <w:proofErr w:type="spellEnd"/>
      <w:r w:rsidR="005F56DC" w:rsidRPr="007D6409">
        <w:rPr>
          <w:sz w:val="22"/>
          <w:szCs w:val="22"/>
        </w:rPr>
        <w:t>)</w:t>
      </w:r>
      <w:r w:rsidR="00D45C03" w:rsidRPr="007D6409">
        <w:rPr>
          <w:sz w:val="22"/>
          <w:szCs w:val="22"/>
        </w:rPr>
        <w:br/>
      </w:r>
    </w:p>
    <w:sectPr w:rsidR="00505239" w:rsidRPr="007D6409" w:rsidSect="00A95AA2">
      <w:footerReference w:type="default" r:id="rId10"/>
      <w:pgSz w:w="12240" w:h="15840"/>
      <w:pgMar w:top="1008" w:right="1440" w:bottom="1008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A03C6" w14:textId="77777777" w:rsidR="001A4E62" w:rsidRDefault="001A4E62">
      <w:pPr>
        <w:spacing w:after="0"/>
      </w:pPr>
      <w:r>
        <w:separator/>
      </w:r>
    </w:p>
  </w:endnote>
  <w:endnote w:type="continuationSeparator" w:id="0">
    <w:p w14:paraId="4C35D59A" w14:textId="77777777" w:rsidR="001A4E62" w:rsidRDefault="001A4E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BDC18" w14:textId="77777777" w:rsidR="001F6F74" w:rsidRDefault="001F6F7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C2A3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DE57E" w14:textId="77777777" w:rsidR="001A4E62" w:rsidRDefault="001A4E62">
      <w:pPr>
        <w:spacing w:after="0"/>
      </w:pPr>
      <w:r>
        <w:separator/>
      </w:r>
    </w:p>
  </w:footnote>
  <w:footnote w:type="continuationSeparator" w:id="0">
    <w:p w14:paraId="34AB69B7" w14:textId="77777777" w:rsidR="001A4E62" w:rsidRDefault="001A4E6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2256782B"/>
    <w:multiLevelType w:val="hybridMultilevel"/>
    <w:tmpl w:val="9CBC7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F41D5"/>
    <w:multiLevelType w:val="hybridMultilevel"/>
    <w:tmpl w:val="74984D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1205D5"/>
    <w:multiLevelType w:val="hybridMultilevel"/>
    <w:tmpl w:val="8CC87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42E3E"/>
    <w:multiLevelType w:val="hybridMultilevel"/>
    <w:tmpl w:val="9D0C6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90254"/>
    <w:multiLevelType w:val="hybridMultilevel"/>
    <w:tmpl w:val="FBC2E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90047"/>
    <w:multiLevelType w:val="hybridMultilevel"/>
    <w:tmpl w:val="BE7C4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6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C95"/>
    <w:rsid w:val="00017FFD"/>
    <w:rsid w:val="00054FCA"/>
    <w:rsid w:val="0006213D"/>
    <w:rsid w:val="0007565A"/>
    <w:rsid w:val="00081A7A"/>
    <w:rsid w:val="000833EE"/>
    <w:rsid w:val="000919D7"/>
    <w:rsid w:val="000B317B"/>
    <w:rsid w:val="000B6294"/>
    <w:rsid w:val="000C5B55"/>
    <w:rsid w:val="000D5579"/>
    <w:rsid w:val="00102977"/>
    <w:rsid w:val="00103EFC"/>
    <w:rsid w:val="001134B2"/>
    <w:rsid w:val="00117911"/>
    <w:rsid w:val="0014071B"/>
    <w:rsid w:val="00151731"/>
    <w:rsid w:val="00151FDF"/>
    <w:rsid w:val="001523BE"/>
    <w:rsid w:val="0016207C"/>
    <w:rsid w:val="00193E14"/>
    <w:rsid w:val="001A1766"/>
    <w:rsid w:val="001A4E62"/>
    <w:rsid w:val="001B5FB5"/>
    <w:rsid w:val="001B7081"/>
    <w:rsid w:val="001E4B96"/>
    <w:rsid w:val="001E5E34"/>
    <w:rsid w:val="001F5E6C"/>
    <w:rsid w:val="001F6F74"/>
    <w:rsid w:val="00203607"/>
    <w:rsid w:val="00203B91"/>
    <w:rsid w:val="0022550B"/>
    <w:rsid w:val="00234714"/>
    <w:rsid w:val="002362A6"/>
    <w:rsid w:val="00250BF7"/>
    <w:rsid w:val="00250D05"/>
    <w:rsid w:val="00255245"/>
    <w:rsid w:val="00257199"/>
    <w:rsid w:val="00271EAB"/>
    <w:rsid w:val="0028747B"/>
    <w:rsid w:val="00291F16"/>
    <w:rsid w:val="002A2578"/>
    <w:rsid w:val="002C3BA1"/>
    <w:rsid w:val="00313881"/>
    <w:rsid w:val="00327898"/>
    <w:rsid w:val="00337135"/>
    <w:rsid w:val="00353645"/>
    <w:rsid w:val="0035689E"/>
    <w:rsid w:val="003676EB"/>
    <w:rsid w:val="003743BD"/>
    <w:rsid w:val="00377928"/>
    <w:rsid w:val="00381DAF"/>
    <w:rsid w:val="00386E34"/>
    <w:rsid w:val="003C5346"/>
    <w:rsid w:val="003C7019"/>
    <w:rsid w:val="003F486A"/>
    <w:rsid w:val="00401732"/>
    <w:rsid w:val="004458BB"/>
    <w:rsid w:val="0045618B"/>
    <w:rsid w:val="004675F7"/>
    <w:rsid w:val="0048208A"/>
    <w:rsid w:val="004B0B8C"/>
    <w:rsid w:val="004C50FD"/>
    <w:rsid w:val="004E12AC"/>
    <w:rsid w:val="00500DD4"/>
    <w:rsid w:val="00505239"/>
    <w:rsid w:val="0051778E"/>
    <w:rsid w:val="00522DD3"/>
    <w:rsid w:val="00541BE3"/>
    <w:rsid w:val="0054211C"/>
    <w:rsid w:val="00546461"/>
    <w:rsid w:val="00547B77"/>
    <w:rsid w:val="00556720"/>
    <w:rsid w:val="00571E80"/>
    <w:rsid w:val="0057312A"/>
    <w:rsid w:val="0058401C"/>
    <w:rsid w:val="00591833"/>
    <w:rsid w:val="00597397"/>
    <w:rsid w:val="005A62B5"/>
    <w:rsid w:val="005B297E"/>
    <w:rsid w:val="005B7F26"/>
    <w:rsid w:val="005C4460"/>
    <w:rsid w:val="005E4B79"/>
    <w:rsid w:val="005E4CD8"/>
    <w:rsid w:val="005F2097"/>
    <w:rsid w:val="005F56DC"/>
    <w:rsid w:val="00603655"/>
    <w:rsid w:val="00640D9A"/>
    <w:rsid w:val="00650A8C"/>
    <w:rsid w:val="0065242C"/>
    <w:rsid w:val="00652A66"/>
    <w:rsid w:val="00657C95"/>
    <w:rsid w:val="00680F70"/>
    <w:rsid w:val="00683E07"/>
    <w:rsid w:val="006A7B6B"/>
    <w:rsid w:val="006B3C25"/>
    <w:rsid w:val="006C4385"/>
    <w:rsid w:val="006D50B9"/>
    <w:rsid w:val="0070530F"/>
    <w:rsid w:val="007070C4"/>
    <w:rsid w:val="007103AE"/>
    <w:rsid w:val="00743201"/>
    <w:rsid w:val="007478B6"/>
    <w:rsid w:val="00755ACF"/>
    <w:rsid w:val="007918EB"/>
    <w:rsid w:val="00795893"/>
    <w:rsid w:val="007B587A"/>
    <w:rsid w:val="007C678F"/>
    <w:rsid w:val="007C7DFD"/>
    <w:rsid w:val="007D6409"/>
    <w:rsid w:val="007E39B4"/>
    <w:rsid w:val="007E4F71"/>
    <w:rsid w:val="007F6712"/>
    <w:rsid w:val="008022EB"/>
    <w:rsid w:val="00807CB6"/>
    <w:rsid w:val="0081498D"/>
    <w:rsid w:val="008255AE"/>
    <w:rsid w:val="00827BA5"/>
    <w:rsid w:val="00846CCC"/>
    <w:rsid w:val="00896B31"/>
    <w:rsid w:val="008A7153"/>
    <w:rsid w:val="008C3560"/>
    <w:rsid w:val="008C5F9C"/>
    <w:rsid w:val="008D29C5"/>
    <w:rsid w:val="008D7080"/>
    <w:rsid w:val="008D71AB"/>
    <w:rsid w:val="008E2BE4"/>
    <w:rsid w:val="008F31C1"/>
    <w:rsid w:val="008F74A2"/>
    <w:rsid w:val="009071B7"/>
    <w:rsid w:val="00915313"/>
    <w:rsid w:val="00954769"/>
    <w:rsid w:val="00975ADA"/>
    <w:rsid w:val="0099445D"/>
    <w:rsid w:val="009F722A"/>
    <w:rsid w:val="00A07982"/>
    <w:rsid w:val="00A11BFA"/>
    <w:rsid w:val="00A325AD"/>
    <w:rsid w:val="00A46609"/>
    <w:rsid w:val="00A57FC3"/>
    <w:rsid w:val="00A66972"/>
    <w:rsid w:val="00A84451"/>
    <w:rsid w:val="00A95AA2"/>
    <w:rsid w:val="00AC295F"/>
    <w:rsid w:val="00AC3BC6"/>
    <w:rsid w:val="00AD5CAE"/>
    <w:rsid w:val="00B00AD1"/>
    <w:rsid w:val="00B13A0A"/>
    <w:rsid w:val="00B47F8B"/>
    <w:rsid w:val="00B637A1"/>
    <w:rsid w:val="00B70B30"/>
    <w:rsid w:val="00BA067A"/>
    <w:rsid w:val="00BA2F5F"/>
    <w:rsid w:val="00BB034B"/>
    <w:rsid w:val="00BF0369"/>
    <w:rsid w:val="00C06FF0"/>
    <w:rsid w:val="00C10CEA"/>
    <w:rsid w:val="00C23DF1"/>
    <w:rsid w:val="00C411A2"/>
    <w:rsid w:val="00C50D85"/>
    <w:rsid w:val="00C51EAB"/>
    <w:rsid w:val="00C80F30"/>
    <w:rsid w:val="00CA3E1C"/>
    <w:rsid w:val="00CB3F00"/>
    <w:rsid w:val="00CB415E"/>
    <w:rsid w:val="00CC4FA5"/>
    <w:rsid w:val="00CD0446"/>
    <w:rsid w:val="00CD0CC1"/>
    <w:rsid w:val="00CE0C1D"/>
    <w:rsid w:val="00CE6C7B"/>
    <w:rsid w:val="00D02D93"/>
    <w:rsid w:val="00D2151E"/>
    <w:rsid w:val="00D4517E"/>
    <w:rsid w:val="00D45C03"/>
    <w:rsid w:val="00D50A1B"/>
    <w:rsid w:val="00D7738F"/>
    <w:rsid w:val="00D82F08"/>
    <w:rsid w:val="00D909EB"/>
    <w:rsid w:val="00DA361C"/>
    <w:rsid w:val="00DC2A3C"/>
    <w:rsid w:val="00DC4E87"/>
    <w:rsid w:val="00DC620A"/>
    <w:rsid w:val="00DD1F64"/>
    <w:rsid w:val="00DD505E"/>
    <w:rsid w:val="00DE09D6"/>
    <w:rsid w:val="00DE26D1"/>
    <w:rsid w:val="00DF1930"/>
    <w:rsid w:val="00DF28B5"/>
    <w:rsid w:val="00DF34B1"/>
    <w:rsid w:val="00E22EB1"/>
    <w:rsid w:val="00E25089"/>
    <w:rsid w:val="00E320B7"/>
    <w:rsid w:val="00E57ED4"/>
    <w:rsid w:val="00E708BC"/>
    <w:rsid w:val="00E860B0"/>
    <w:rsid w:val="00EA29C3"/>
    <w:rsid w:val="00EC09D2"/>
    <w:rsid w:val="00ED008E"/>
    <w:rsid w:val="00EE01D3"/>
    <w:rsid w:val="00EE0D17"/>
    <w:rsid w:val="00F12509"/>
    <w:rsid w:val="00F24B37"/>
    <w:rsid w:val="00F44F08"/>
    <w:rsid w:val="00F47795"/>
    <w:rsid w:val="00F50310"/>
    <w:rsid w:val="00F50903"/>
    <w:rsid w:val="00FB32F0"/>
    <w:rsid w:val="00FC5C4B"/>
    <w:rsid w:val="00FE320D"/>
    <w:rsid w:val="00FE73DC"/>
    <w:rsid w:val="00FF5317"/>
    <w:rsid w:val="1D714286"/>
    <w:rsid w:val="3492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131C"/>
  <w15:chartTrackingRefBased/>
  <w15:docId w15:val="{9F99DD4F-27CE-4886-8DC3-A86B266A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657C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4CD8"/>
    <w:rPr>
      <w:color w:val="39A5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C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kshaw@gatech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ky7Chess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56 Yard Rd. Pennington, NJ</CompanyAddress>
  <CompanyPhone/>
  <CompanyFax/>
  <CompanyEmail>Kennethshaw@hvrsd.org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94</TotalTime>
  <Pages>1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Kenneth Shaw</dc:creator>
  <cp:keywords/>
  <cp:lastModifiedBy>Shaw, Kenneth</cp:lastModifiedBy>
  <cp:revision>139</cp:revision>
  <cp:lastPrinted>2017-09-04T21:42:00Z</cp:lastPrinted>
  <dcterms:created xsi:type="dcterms:W3CDTF">2017-09-05T16:43:00Z</dcterms:created>
  <dcterms:modified xsi:type="dcterms:W3CDTF">2019-01-03T18:01:00Z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