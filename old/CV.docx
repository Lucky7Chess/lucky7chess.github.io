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358FFE19" w:rsidR="004B0B8C" w:rsidRDefault="00C50F8F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>Senior</w:t>
      </w:r>
      <w:r w:rsidR="008C5F9C">
        <w:rPr>
          <w:sz w:val="24"/>
          <w:szCs w:val="24"/>
        </w:rPr>
        <w:t xml:space="preserve">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Research:</w:t>
      </w:r>
    </w:p>
    <w:p w14:paraId="27F6169F" w14:textId="1262C9D8" w:rsidR="00DF6263" w:rsidRDefault="00DF6263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>
        <w:rPr>
          <w:sz w:val="22"/>
          <w:szCs w:val="22"/>
        </w:rPr>
        <w:t>C</w:t>
      </w:r>
      <w:r w:rsidR="002B58F7">
        <w:rPr>
          <w:sz w:val="22"/>
          <w:szCs w:val="22"/>
        </w:rPr>
        <w:t xml:space="preserve">arnegie Mellon </w:t>
      </w:r>
      <w:r>
        <w:rPr>
          <w:sz w:val="22"/>
          <w:szCs w:val="22"/>
        </w:rPr>
        <w:t>Robotics Institute Summer Scholar</w:t>
      </w:r>
      <w:r w:rsidR="00E70768">
        <w:rPr>
          <w:sz w:val="22"/>
          <w:szCs w:val="22"/>
        </w:rPr>
        <w:t xml:space="preserve"> (Summer 2019)</w:t>
      </w:r>
    </w:p>
    <w:p w14:paraId="2FA93A71" w14:textId="047E2C4E" w:rsidR="00AE58DC" w:rsidRDefault="006476C3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Visited under </w:t>
      </w:r>
      <w:r w:rsidR="00530BC7">
        <w:rPr>
          <w:sz w:val="22"/>
          <w:szCs w:val="22"/>
        </w:rPr>
        <w:t>Dr.</w:t>
      </w:r>
      <w:r w:rsidR="00DF6263">
        <w:rPr>
          <w:sz w:val="22"/>
          <w:szCs w:val="22"/>
        </w:rPr>
        <w:t xml:space="preserve"> Chang</w:t>
      </w:r>
      <w:r w:rsidR="00847D16">
        <w:rPr>
          <w:sz w:val="22"/>
          <w:szCs w:val="22"/>
        </w:rPr>
        <w:t>li</w:t>
      </w:r>
      <w:bookmarkStart w:id="0" w:name="_GoBack"/>
      <w:bookmarkEnd w:id="0"/>
      <w:r w:rsidR="00DF6263">
        <w:rPr>
          <w:sz w:val="22"/>
          <w:szCs w:val="22"/>
        </w:rPr>
        <w:t xml:space="preserve">u Liu’s </w:t>
      </w:r>
      <w:r w:rsidR="000702E3">
        <w:rPr>
          <w:sz w:val="22"/>
          <w:szCs w:val="22"/>
        </w:rPr>
        <w:t xml:space="preserve">Intelligent Control Lab </w:t>
      </w:r>
      <w:r w:rsidR="00DF6263">
        <w:rPr>
          <w:sz w:val="22"/>
          <w:szCs w:val="22"/>
        </w:rPr>
        <w:t xml:space="preserve">on Human Robot </w:t>
      </w:r>
      <w:r w:rsidR="00BA0EB2">
        <w:rPr>
          <w:sz w:val="22"/>
          <w:szCs w:val="22"/>
        </w:rPr>
        <w:t>Collaboration</w:t>
      </w:r>
      <w:r w:rsidR="004A7C71">
        <w:rPr>
          <w:sz w:val="22"/>
          <w:szCs w:val="22"/>
        </w:rPr>
        <w:t xml:space="preserve"> </w:t>
      </w:r>
    </w:p>
    <w:p w14:paraId="3A5906BE" w14:textId="3C2E36C5" w:rsidR="00DF6263" w:rsidRDefault="00AE58DC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4A7C71">
        <w:rPr>
          <w:sz w:val="22"/>
          <w:szCs w:val="22"/>
        </w:rPr>
        <w:t xml:space="preserve">specifically on </w:t>
      </w:r>
      <w:r w:rsidR="006367DE">
        <w:rPr>
          <w:sz w:val="22"/>
          <w:szCs w:val="22"/>
        </w:rPr>
        <w:t>a</w:t>
      </w:r>
      <w:r w:rsidR="00C7478A">
        <w:rPr>
          <w:sz w:val="22"/>
          <w:szCs w:val="22"/>
        </w:rPr>
        <w:t xml:space="preserve"> </w:t>
      </w:r>
      <w:r w:rsidR="00582E8B">
        <w:rPr>
          <w:sz w:val="22"/>
          <w:szCs w:val="22"/>
        </w:rPr>
        <w:t xml:space="preserve">new </w:t>
      </w:r>
      <w:r w:rsidR="004A7C71">
        <w:rPr>
          <w:sz w:val="22"/>
          <w:szCs w:val="22"/>
        </w:rPr>
        <w:t>FANUC Industrial Robot</w:t>
      </w:r>
      <w:r w:rsidR="007B24EC">
        <w:rPr>
          <w:sz w:val="22"/>
          <w:szCs w:val="22"/>
        </w:rPr>
        <w:t xml:space="preserve"> and simulation</w:t>
      </w:r>
      <w:r w:rsidR="002658F4">
        <w:rPr>
          <w:sz w:val="22"/>
          <w:szCs w:val="22"/>
        </w:rPr>
        <w:t xml:space="preserve"> running </w:t>
      </w:r>
      <w:proofErr w:type="spellStart"/>
      <w:r w:rsidR="002658F4">
        <w:rPr>
          <w:sz w:val="22"/>
          <w:szCs w:val="22"/>
        </w:rPr>
        <w:t>StreamMotion</w:t>
      </w:r>
      <w:proofErr w:type="spellEnd"/>
      <w:r w:rsidR="00EB075E">
        <w:rPr>
          <w:sz w:val="22"/>
          <w:szCs w:val="22"/>
        </w:rPr>
        <w:t xml:space="preserve"> packets</w:t>
      </w:r>
      <w:r w:rsidR="001D2072">
        <w:rPr>
          <w:sz w:val="22"/>
          <w:szCs w:val="22"/>
        </w:rPr>
        <w:t xml:space="preserve"> for </w:t>
      </w:r>
      <w:r w:rsidR="00FA2540">
        <w:rPr>
          <w:sz w:val="22"/>
          <w:szCs w:val="22"/>
        </w:rPr>
        <w:t xml:space="preserve">joint space </w:t>
      </w:r>
      <w:r w:rsidR="001D2072">
        <w:rPr>
          <w:sz w:val="22"/>
          <w:szCs w:val="22"/>
        </w:rPr>
        <w:t>trajectory planning.</w:t>
      </w:r>
    </w:p>
    <w:p w14:paraId="7EF0FE10" w14:textId="08C94F5C" w:rsidR="004A0819" w:rsidRDefault="00042786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Used the RSIS Human Robot </w:t>
      </w:r>
      <w:r w:rsidR="00D4526B">
        <w:rPr>
          <w:sz w:val="22"/>
          <w:szCs w:val="22"/>
        </w:rPr>
        <w:t>Collaboration</w:t>
      </w:r>
      <w:r>
        <w:rPr>
          <w:sz w:val="22"/>
          <w:szCs w:val="22"/>
        </w:rPr>
        <w:t xml:space="preserve"> </w:t>
      </w:r>
      <w:r w:rsidR="00D4526B">
        <w:rPr>
          <w:sz w:val="22"/>
          <w:szCs w:val="22"/>
        </w:rPr>
        <w:t xml:space="preserve">System </w:t>
      </w:r>
      <w:r w:rsidR="008F3343">
        <w:rPr>
          <w:sz w:val="22"/>
          <w:szCs w:val="22"/>
        </w:rPr>
        <w:t xml:space="preserve">with </w:t>
      </w:r>
      <w:r w:rsidR="00D4526B">
        <w:rPr>
          <w:sz w:val="22"/>
          <w:szCs w:val="22"/>
        </w:rPr>
        <w:t xml:space="preserve">a </w:t>
      </w:r>
      <w:r w:rsidR="003644AF">
        <w:rPr>
          <w:sz w:val="22"/>
          <w:szCs w:val="22"/>
        </w:rPr>
        <w:t>l</w:t>
      </w:r>
      <w:r w:rsidR="00D4526B">
        <w:rPr>
          <w:sz w:val="22"/>
          <w:szCs w:val="22"/>
        </w:rPr>
        <w:t>ong term as well as a</w:t>
      </w:r>
      <w:r w:rsidR="00FF7F4B">
        <w:rPr>
          <w:sz w:val="22"/>
          <w:szCs w:val="22"/>
        </w:rPr>
        <w:t xml:space="preserve"> s</w:t>
      </w:r>
      <w:r w:rsidR="00D4526B">
        <w:rPr>
          <w:sz w:val="22"/>
          <w:szCs w:val="22"/>
        </w:rPr>
        <w:t xml:space="preserve">afety </w:t>
      </w:r>
      <w:r w:rsidR="00FF7F4B">
        <w:rPr>
          <w:sz w:val="22"/>
          <w:szCs w:val="22"/>
        </w:rPr>
        <w:t>p</w:t>
      </w:r>
      <w:r w:rsidR="00D4526B">
        <w:rPr>
          <w:sz w:val="22"/>
          <w:szCs w:val="22"/>
        </w:rPr>
        <w:t xml:space="preserve">lanner to </w:t>
      </w:r>
      <w:r w:rsidR="000D30E9">
        <w:rPr>
          <w:sz w:val="22"/>
          <w:szCs w:val="22"/>
        </w:rPr>
        <w:t xml:space="preserve">enable the robot </w:t>
      </w:r>
      <w:r w:rsidR="00412840">
        <w:rPr>
          <w:sz w:val="22"/>
          <w:szCs w:val="22"/>
        </w:rPr>
        <w:t xml:space="preserve">to </w:t>
      </w:r>
      <w:r w:rsidR="00D4526B">
        <w:rPr>
          <w:sz w:val="22"/>
          <w:szCs w:val="22"/>
        </w:rPr>
        <w:t xml:space="preserve">navigate </w:t>
      </w:r>
      <w:r w:rsidR="00953D74">
        <w:rPr>
          <w:sz w:val="22"/>
          <w:szCs w:val="22"/>
        </w:rPr>
        <w:t>with human</w:t>
      </w:r>
      <w:r w:rsidR="004A3405">
        <w:rPr>
          <w:sz w:val="22"/>
          <w:szCs w:val="22"/>
        </w:rPr>
        <w:t>s</w:t>
      </w:r>
      <w:r w:rsidR="00953D74">
        <w:rPr>
          <w:sz w:val="22"/>
          <w:szCs w:val="22"/>
        </w:rPr>
        <w:t xml:space="preserve"> efficiently and safely.</w:t>
      </w:r>
    </w:p>
    <w:p w14:paraId="28BEDF0E" w14:textId="0782807D" w:rsidR="00042786" w:rsidRDefault="00042786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Begun a study </w:t>
      </w:r>
      <w:r w:rsidR="00D4526B">
        <w:rPr>
          <w:sz w:val="22"/>
          <w:szCs w:val="22"/>
        </w:rPr>
        <w:t xml:space="preserve">on </w:t>
      </w:r>
      <w:r w:rsidR="00502FA6">
        <w:rPr>
          <w:sz w:val="22"/>
          <w:szCs w:val="22"/>
        </w:rPr>
        <w:t xml:space="preserve">modelling and minimizing </w:t>
      </w:r>
      <w:r w:rsidR="00D4526B">
        <w:rPr>
          <w:sz w:val="22"/>
          <w:szCs w:val="22"/>
        </w:rPr>
        <w:t>task times in human robot collaboration</w:t>
      </w:r>
      <w:r w:rsidR="00F6231B">
        <w:rPr>
          <w:sz w:val="22"/>
          <w:szCs w:val="22"/>
        </w:rPr>
        <w:t>.</w:t>
      </w:r>
    </w:p>
    <w:p w14:paraId="14B29E38" w14:textId="147D5A18" w:rsidR="001E5E34" w:rsidRPr="007D6409" w:rsidRDefault="001E5E34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</w:t>
      </w:r>
      <w:r w:rsidR="0006526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3C5F56C6" w:rsidR="001E5E34" w:rsidRDefault="00F50903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</w:t>
      </w:r>
      <w:r w:rsidR="00EE6114">
        <w:rPr>
          <w:sz w:val="22"/>
          <w:szCs w:val="22"/>
        </w:rPr>
        <w:t xml:space="preserve">trait </w:t>
      </w:r>
      <w:r w:rsidR="00DF28B5" w:rsidRPr="00DF28B5">
        <w:rPr>
          <w:sz w:val="22"/>
          <w:szCs w:val="22"/>
        </w:rPr>
        <w:t>robots</w:t>
      </w:r>
      <w:r w:rsidR="00F45B53" w:rsidRPr="00F45B53">
        <w:rPr>
          <w:sz w:val="22"/>
          <w:szCs w:val="22"/>
        </w:rPr>
        <w:t xml:space="preserve"> </w:t>
      </w:r>
      <w:r w:rsidR="00F45B53">
        <w:rPr>
          <w:sz w:val="22"/>
          <w:szCs w:val="22"/>
        </w:rPr>
        <w:t>from different species of robots that have different distributions of traits</w:t>
      </w:r>
      <w:r w:rsidR="00DF28B5" w:rsidRPr="00DF28B5">
        <w:rPr>
          <w:sz w:val="22"/>
          <w:szCs w:val="22"/>
        </w:rPr>
        <w:t xml:space="preserve">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task allocation</w:t>
      </w:r>
      <w:r w:rsidR="000B317B">
        <w:rPr>
          <w:sz w:val="22"/>
          <w:szCs w:val="22"/>
        </w:rPr>
        <w:t xml:space="preserve"> to </w:t>
      </w:r>
      <w:r w:rsidR="00DA53C4">
        <w:rPr>
          <w:sz w:val="22"/>
          <w:szCs w:val="22"/>
        </w:rPr>
        <w:t>team-based</w:t>
      </w:r>
      <w:r w:rsidR="009965B6">
        <w:rPr>
          <w:sz w:val="22"/>
          <w:szCs w:val="22"/>
        </w:rPr>
        <w:t xml:space="preserve"> tasks.</w:t>
      </w:r>
    </w:p>
    <w:p w14:paraId="6908E7E7" w14:textId="7B9FFD9E" w:rsidR="00D82F08" w:rsidRDefault="00D82F08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Flag scenario in Unity3D</w:t>
      </w:r>
      <w:r w:rsidR="00807CB6">
        <w:rPr>
          <w:sz w:val="22"/>
          <w:szCs w:val="22"/>
        </w:rPr>
        <w:t>/C#</w:t>
      </w:r>
      <w:r w:rsidR="00F131F8">
        <w:rPr>
          <w:sz w:val="22"/>
          <w:szCs w:val="22"/>
        </w:rPr>
        <w:t xml:space="preserve"> and helped with a parallel one on a physical robot swarm on the </w:t>
      </w:r>
      <w:proofErr w:type="spellStart"/>
      <w:r w:rsidR="00F131F8">
        <w:rPr>
          <w:sz w:val="22"/>
          <w:szCs w:val="22"/>
        </w:rPr>
        <w:t>Robotarium</w:t>
      </w:r>
      <w:proofErr w:type="spellEnd"/>
      <w:r w:rsidR="00E22EB1">
        <w:rPr>
          <w:sz w:val="22"/>
          <w:szCs w:val="22"/>
        </w:rPr>
        <w:t xml:space="preserve"> for</w:t>
      </w:r>
      <w:r w:rsidR="006029C1">
        <w:rPr>
          <w:sz w:val="22"/>
          <w:szCs w:val="22"/>
        </w:rPr>
        <w:t xml:space="preserve"> Monte-Carlo</w:t>
      </w:r>
      <w:r w:rsidR="00E22EB1">
        <w:rPr>
          <w:sz w:val="22"/>
          <w:szCs w:val="22"/>
        </w:rPr>
        <w:t xml:space="preserve"> analysis</w:t>
      </w:r>
      <w:r w:rsidR="00B63C96">
        <w:rPr>
          <w:sz w:val="22"/>
          <w:szCs w:val="22"/>
        </w:rPr>
        <w:t>.</w:t>
      </w:r>
    </w:p>
    <w:p w14:paraId="34D94112" w14:textId="68E597AB" w:rsidR="001E5E34" w:rsidRPr="007D6409" w:rsidRDefault="00081A7A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>riginally a 10 week NSF REU, extended to 12 weeks for additional development.</w:t>
      </w:r>
    </w:p>
    <w:p w14:paraId="43F779FB" w14:textId="2F512286" w:rsidR="00C80F30" w:rsidRPr="007D6409" w:rsidRDefault="00C80F30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37EFCBDB" w:rsidR="00ED008E" w:rsidRPr="00ED008E" w:rsidRDefault="00650A8C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>.</w:t>
      </w:r>
    </w:p>
    <w:p w14:paraId="50EC3EF9" w14:textId="3B6D0B17" w:rsidR="00D2151E" w:rsidRPr="007D6409" w:rsidRDefault="00D4517E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(Vertically Integrated Projects) Lightning From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28C93191" w:rsidR="00657C95" w:rsidRDefault="009D0B49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Other Projects</w:t>
      </w:r>
      <w:r w:rsidR="0006213D">
        <w:rPr>
          <w:szCs w:val="24"/>
        </w:rPr>
        <w:t>:</w:t>
      </w:r>
    </w:p>
    <w:p w14:paraId="1BBFCAB3" w14:textId="50182A92" w:rsidR="00603655" w:rsidRDefault="00603655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241CBA">
        <w:rPr>
          <w:sz w:val="22"/>
          <w:szCs w:val="22"/>
        </w:rPr>
        <w:t>PennApps</w:t>
      </w:r>
      <w:proofErr w:type="spellEnd"/>
      <w:r w:rsidRPr="00241CBA">
        <w:rPr>
          <w:sz w:val="22"/>
          <w:szCs w:val="22"/>
        </w:rPr>
        <w:t xml:space="preserve"> Top 30 Winner: Used </w:t>
      </w:r>
      <w:proofErr w:type="spellStart"/>
      <w:r w:rsidRPr="00241CBA">
        <w:rPr>
          <w:sz w:val="22"/>
          <w:szCs w:val="22"/>
        </w:rPr>
        <w:t>Tensorflow</w:t>
      </w:r>
      <w:proofErr w:type="spellEnd"/>
      <w:r w:rsidRPr="00241CBA">
        <w:rPr>
          <w:sz w:val="22"/>
          <w:szCs w:val="22"/>
        </w:rPr>
        <w:t xml:space="preserve"> Image recognition to facilitate recycling</w:t>
      </w:r>
    </w:p>
    <w:p w14:paraId="4A260CC3" w14:textId="43816213" w:rsidR="00596F23" w:rsidRPr="00241CBA" w:rsidRDefault="00596F23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HackMIT</w:t>
      </w:r>
      <w:proofErr w:type="spellEnd"/>
      <w:r w:rsidR="00344518">
        <w:rPr>
          <w:sz w:val="22"/>
          <w:szCs w:val="22"/>
        </w:rPr>
        <w:t xml:space="preserve"> </w:t>
      </w:r>
      <w:r w:rsidR="008023BE">
        <w:rPr>
          <w:sz w:val="22"/>
          <w:szCs w:val="22"/>
        </w:rPr>
        <w:t>Sia API challenge 1</w:t>
      </w:r>
      <w:r w:rsidR="008023BE" w:rsidRPr="008023BE">
        <w:rPr>
          <w:sz w:val="22"/>
          <w:szCs w:val="22"/>
          <w:vertAlign w:val="superscript"/>
        </w:rPr>
        <w:t>st</w:t>
      </w:r>
      <w:r w:rsidR="008023BE">
        <w:rPr>
          <w:sz w:val="22"/>
          <w:szCs w:val="22"/>
        </w:rPr>
        <w:t xml:space="preserve"> Place</w:t>
      </w:r>
      <w:r w:rsidR="00344518">
        <w:rPr>
          <w:sz w:val="22"/>
          <w:szCs w:val="22"/>
        </w:rPr>
        <w:t>:  Began using the Sia Blockchain for ad supported file storage</w:t>
      </w:r>
    </w:p>
    <w:p w14:paraId="6A11FBA2" w14:textId="77777777" w:rsidR="001F6F74" w:rsidRPr="007D6409" w:rsidRDefault="001F6F74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36A9F92" w:rsidR="001F6F74" w:rsidRPr="007D6409" w:rsidRDefault="001F6F74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Two-Factor Authentication with facial recognition API startup</w:t>
      </w:r>
    </w:p>
    <w:p w14:paraId="3B2F7BEA" w14:textId="440AA026" w:rsidR="001F6F74" w:rsidRPr="007D6409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r w:rsidR="00A0358C">
        <w:rPr>
          <w:sz w:val="22"/>
          <w:szCs w:val="22"/>
        </w:rPr>
        <w:t xml:space="preserve">a secure </w:t>
      </w:r>
      <w:r w:rsidRPr="007D6409">
        <w:rPr>
          <w:sz w:val="22"/>
          <w:szCs w:val="22"/>
        </w:rPr>
        <w:t>client</w:t>
      </w:r>
      <w:r w:rsidR="006F6D55">
        <w:rPr>
          <w:sz w:val="22"/>
          <w:szCs w:val="22"/>
        </w:rPr>
        <w:t>-</w:t>
      </w:r>
      <w:r w:rsidRPr="007D6409">
        <w:rPr>
          <w:sz w:val="22"/>
          <w:szCs w:val="22"/>
        </w:rPr>
        <w:t>side vision algorithm.</w:t>
      </w:r>
    </w:p>
    <w:p w14:paraId="647C1776" w14:textId="77777777" w:rsidR="0002598E" w:rsidRPr="007D6409" w:rsidRDefault="0002598E" w:rsidP="0002598E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 and Humidity sensor: (2015-present)</w:t>
      </w:r>
    </w:p>
    <w:p w14:paraId="079CED73" w14:textId="77777777" w:rsidR="0002598E" w:rsidRDefault="0002598E" w:rsidP="0002598E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to create and sell sensors that monitored the home</w:t>
      </w:r>
      <w:r>
        <w:rPr>
          <w:sz w:val="22"/>
          <w:szCs w:val="22"/>
        </w:rPr>
        <w:t>.</w:t>
      </w:r>
    </w:p>
    <w:p w14:paraId="2A4E179D" w14:textId="77777777" w:rsidR="0002598E" w:rsidRPr="005B7F26" w:rsidRDefault="0002598E" w:rsidP="0002598E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F3152A">
      <w:pPr>
        <w:pStyle w:val="ListParagraph"/>
        <w:numPr>
          <w:ilvl w:val="0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36D85FE7" w:rsidR="0070530F" w:rsidRPr="007D6409" w:rsidRDefault="0070530F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 xml:space="preserve">: Worked </w:t>
      </w:r>
      <w:r w:rsidR="00804710">
        <w:rPr>
          <w:sz w:val="22"/>
          <w:szCs w:val="22"/>
        </w:rPr>
        <w:t>with early GPUs and ASICS</w:t>
      </w:r>
      <w:r w:rsidR="00DC4E87" w:rsidRPr="007D6409">
        <w:rPr>
          <w:sz w:val="22"/>
          <w:szCs w:val="22"/>
        </w:rPr>
        <w:t xml:space="preserve"> to mine Bitcoins</w:t>
      </w:r>
      <w:r w:rsidR="00804710">
        <w:rPr>
          <w:sz w:val="22"/>
          <w:szCs w:val="22"/>
        </w:rPr>
        <w:t>.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7C382799" w:rsidR="1D714286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  <w:r w:rsidR="00374802">
        <w:rPr>
          <w:sz w:val="22"/>
          <w:szCs w:val="22"/>
        </w:rPr>
        <w:t xml:space="preserve">  Very active in the space in general.</w:t>
      </w:r>
    </w:p>
    <w:p w14:paraId="67CC186D" w14:textId="094FC9D4" w:rsidR="00A46609" w:rsidRPr="00374802" w:rsidRDefault="00286A82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374802">
        <w:rPr>
          <w:sz w:val="22"/>
          <w:szCs w:val="22"/>
        </w:rPr>
        <w:t>Currently s</w:t>
      </w:r>
      <w:r w:rsidR="00A46609" w:rsidRPr="00374802">
        <w:rPr>
          <w:sz w:val="22"/>
          <w:szCs w:val="22"/>
        </w:rPr>
        <w:t>pecialize in</w:t>
      </w:r>
      <w:r w:rsidR="006B3C25" w:rsidRPr="00374802">
        <w:rPr>
          <w:sz w:val="22"/>
          <w:szCs w:val="22"/>
        </w:rPr>
        <w:t xml:space="preserve"> </w:t>
      </w:r>
      <w:r w:rsidR="00A46609" w:rsidRPr="00374802">
        <w:rPr>
          <w:sz w:val="22"/>
          <w:szCs w:val="22"/>
        </w:rPr>
        <w:t>trading algorithms for short term positions</w:t>
      </w:r>
      <w:r w:rsidRPr="00374802">
        <w:rPr>
          <w:sz w:val="22"/>
          <w:szCs w:val="22"/>
        </w:rPr>
        <w:t>.</w:t>
      </w:r>
    </w:p>
    <w:p w14:paraId="4A642C9F" w14:textId="77777777" w:rsidR="00657C95" w:rsidRPr="005E4B79" w:rsidRDefault="00E320B7" w:rsidP="00F3152A">
      <w:pPr>
        <w:pStyle w:val="SectionHeading"/>
        <w:spacing w:before="40" w:after="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F3152A">
      <w:pPr>
        <w:pStyle w:val="ListParagraph"/>
        <w:numPr>
          <w:ilvl w:val="0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684425CD" w14:textId="48FB1685" w:rsidR="000E2F53" w:rsidRDefault="1D714286" w:rsidP="00F3152A">
      <w:pPr>
        <w:pStyle w:val="ListParagraph"/>
        <w:numPr>
          <w:ilvl w:val="1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lastRenderedPageBreak/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 xml:space="preserve">2035(Programming </w:t>
      </w:r>
      <w:proofErr w:type="spellStart"/>
      <w:r w:rsidRPr="007D6409">
        <w:rPr>
          <w:sz w:val="22"/>
          <w:szCs w:val="22"/>
        </w:rPr>
        <w:t>Hw</w:t>
      </w:r>
      <w:proofErr w:type="spellEnd"/>
      <w:r w:rsidRPr="007D6409">
        <w:rPr>
          <w:sz w:val="22"/>
          <w:szCs w:val="22"/>
        </w:rPr>
        <w:t>/</w:t>
      </w:r>
      <w:proofErr w:type="spellStart"/>
      <w:r w:rsidRPr="007D6409">
        <w:rPr>
          <w:sz w:val="22"/>
          <w:szCs w:val="22"/>
        </w:rPr>
        <w:t>Sw</w:t>
      </w:r>
      <w:proofErr w:type="spellEnd"/>
      <w:r w:rsidRPr="007D6409">
        <w:rPr>
          <w:sz w:val="22"/>
          <w:szCs w:val="22"/>
        </w:rPr>
        <w:t>)</w:t>
      </w:r>
      <w:r w:rsidR="00AC7BF0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</w:t>
      </w:r>
      <w:r w:rsidR="000932EC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2040 (Circuit</w:t>
      </w:r>
      <w:r w:rsidR="00151731">
        <w:rPr>
          <w:sz w:val="22"/>
          <w:szCs w:val="22"/>
        </w:rPr>
        <w:t>s</w:t>
      </w:r>
      <w:r w:rsidR="005F56DC" w:rsidRPr="007D6409">
        <w:rPr>
          <w:sz w:val="22"/>
          <w:szCs w:val="22"/>
        </w:rPr>
        <w:t>)</w:t>
      </w:r>
      <w:r w:rsidR="009241AA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4D1E12">
        <w:rPr>
          <w:sz w:val="22"/>
          <w:szCs w:val="22"/>
        </w:rPr>
        <w:t>,</w:t>
      </w:r>
      <w:r w:rsidR="007478B6" w:rsidRPr="007D6409">
        <w:rPr>
          <w:sz w:val="22"/>
          <w:szCs w:val="22"/>
        </w:rPr>
        <w:t xml:space="preserve"> </w:t>
      </w:r>
      <w:r w:rsidR="002C52F3">
        <w:rPr>
          <w:sz w:val="22"/>
          <w:szCs w:val="22"/>
        </w:rPr>
        <w:t xml:space="preserve">ECE 3030 (Physical </w:t>
      </w:r>
      <w:proofErr w:type="spellStart"/>
      <w:r w:rsidR="002C52F3">
        <w:rPr>
          <w:sz w:val="22"/>
          <w:szCs w:val="22"/>
        </w:rPr>
        <w:t>Foun</w:t>
      </w:r>
      <w:proofErr w:type="spellEnd"/>
      <w:r w:rsidR="002C52F3">
        <w:rPr>
          <w:sz w:val="22"/>
          <w:szCs w:val="22"/>
        </w:rPr>
        <w:t xml:space="preserve">.), ECE 3056(Comp. Arc. </w:t>
      </w:r>
      <w:proofErr w:type="spellStart"/>
      <w:r w:rsidR="002C52F3">
        <w:rPr>
          <w:sz w:val="22"/>
          <w:szCs w:val="22"/>
        </w:rPr>
        <w:t>Concurr</w:t>
      </w:r>
      <w:proofErr w:type="spellEnd"/>
      <w:r w:rsidR="002C52F3">
        <w:rPr>
          <w:sz w:val="22"/>
          <w:szCs w:val="22"/>
        </w:rPr>
        <w:t>. Energy)</w:t>
      </w:r>
      <w:r w:rsidR="0030063C">
        <w:rPr>
          <w:sz w:val="22"/>
          <w:szCs w:val="22"/>
        </w:rPr>
        <w:t>,</w:t>
      </w:r>
      <w:r w:rsidR="002C52F3">
        <w:rPr>
          <w:sz w:val="22"/>
          <w:szCs w:val="22"/>
        </w:rPr>
        <w:t xml:space="preserve"> ECE 3550 (Feedback Controls)</w:t>
      </w:r>
      <w:r w:rsidR="000F7D62">
        <w:rPr>
          <w:sz w:val="22"/>
          <w:szCs w:val="22"/>
        </w:rPr>
        <w:t xml:space="preserve"> ECE 4560 (Automation and Robotics</w:t>
      </w:r>
      <w:r w:rsidR="002F2691">
        <w:rPr>
          <w:sz w:val="22"/>
          <w:szCs w:val="22"/>
        </w:rPr>
        <w:t xml:space="preserve">) </w:t>
      </w:r>
    </w:p>
    <w:p w14:paraId="4352B1EF" w14:textId="42EB9F48" w:rsidR="00505239" w:rsidRPr="007D6409" w:rsidRDefault="000E2F53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CS 1371 (</w:t>
      </w:r>
      <w:proofErr w:type="spellStart"/>
      <w:r w:rsidRPr="007D6409">
        <w:rPr>
          <w:sz w:val="22"/>
          <w:szCs w:val="22"/>
        </w:rPr>
        <w:t>Matlab</w:t>
      </w:r>
      <w:proofErr w:type="spellEnd"/>
      <w:r w:rsidRPr="007D6409">
        <w:rPr>
          <w:sz w:val="22"/>
          <w:szCs w:val="22"/>
        </w:rPr>
        <w:t xml:space="preserve">), CS 1331 (Obj. Ori), </w:t>
      </w:r>
      <w:r w:rsidR="005F56DC" w:rsidRPr="007D6409">
        <w:rPr>
          <w:sz w:val="22"/>
          <w:szCs w:val="22"/>
        </w:rPr>
        <w:t xml:space="preserve">CS 1332 (Data Structures and </w:t>
      </w:r>
      <w:proofErr w:type="spellStart"/>
      <w:r w:rsidR="00250BF7">
        <w:rPr>
          <w:sz w:val="22"/>
          <w:szCs w:val="22"/>
        </w:rPr>
        <w:t>a</w:t>
      </w:r>
      <w:r w:rsidR="005F56DC" w:rsidRPr="007D6409">
        <w:rPr>
          <w:sz w:val="22"/>
          <w:szCs w:val="22"/>
        </w:rPr>
        <w:t>lgos</w:t>
      </w:r>
      <w:proofErr w:type="spellEnd"/>
      <w:r w:rsidR="005F56DC" w:rsidRPr="007D6409">
        <w:rPr>
          <w:sz w:val="22"/>
          <w:szCs w:val="22"/>
        </w:rPr>
        <w:t>)</w:t>
      </w:r>
      <w:r w:rsidR="00C83A98">
        <w:rPr>
          <w:sz w:val="22"/>
          <w:szCs w:val="22"/>
        </w:rPr>
        <w:t>, CS 3600 (</w:t>
      </w:r>
      <w:r w:rsidR="00D052ED">
        <w:rPr>
          <w:sz w:val="22"/>
          <w:szCs w:val="22"/>
        </w:rPr>
        <w:t>Intro</w:t>
      </w:r>
      <w:r w:rsidR="000641F3">
        <w:rPr>
          <w:sz w:val="22"/>
          <w:szCs w:val="22"/>
        </w:rPr>
        <w:t xml:space="preserve"> </w:t>
      </w:r>
      <w:r w:rsidR="00C83A98">
        <w:rPr>
          <w:sz w:val="22"/>
          <w:szCs w:val="22"/>
        </w:rPr>
        <w:t>AI)</w:t>
      </w:r>
      <w:r w:rsidR="001B7F0E">
        <w:rPr>
          <w:sz w:val="22"/>
          <w:szCs w:val="22"/>
        </w:rPr>
        <w:t>,</w:t>
      </w:r>
      <w:r w:rsidR="005507AE">
        <w:rPr>
          <w:sz w:val="22"/>
          <w:szCs w:val="22"/>
        </w:rPr>
        <w:t xml:space="preserve"> CS 4649 (Robot </w:t>
      </w:r>
      <w:proofErr w:type="spellStart"/>
      <w:r w:rsidR="005507AE">
        <w:rPr>
          <w:sz w:val="22"/>
          <w:szCs w:val="22"/>
        </w:rPr>
        <w:t>Inteli</w:t>
      </w:r>
      <w:proofErr w:type="spellEnd"/>
      <w:r w:rsidR="005507AE">
        <w:rPr>
          <w:sz w:val="22"/>
          <w:szCs w:val="22"/>
        </w:rPr>
        <w:t>. Planning)</w:t>
      </w:r>
      <w:r w:rsidR="00DA3717">
        <w:rPr>
          <w:sz w:val="22"/>
          <w:szCs w:val="22"/>
        </w:rPr>
        <w:t xml:space="preserve">, </w:t>
      </w:r>
      <w:r w:rsidR="00206D21">
        <w:rPr>
          <w:sz w:val="22"/>
          <w:szCs w:val="22"/>
        </w:rPr>
        <w:t xml:space="preserve">CS </w:t>
      </w:r>
      <w:r w:rsidR="00AC1045">
        <w:rPr>
          <w:sz w:val="22"/>
          <w:szCs w:val="22"/>
        </w:rPr>
        <w:t>4641 (Machine Learning)</w:t>
      </w:r>
      <w:r w:rsidR="00633713">
        <w:rPr>
          <w:sz w:val="22"/>
          <w:szCs w:val="22"/>
        </w:rPr>
        <w:t xml:space="preserve">, </w:t>
      </w:r>
      <w:r w:rsidR="008E7DE7">
        <w:rPr>
          <w:sz w:val="22"/>
          <w:szCs w:val="22"/>
        </w:rPr>
        <w:t>CS 3630 (Robotics Perception)</w:t>
      </w:r>
      <w:r w:rsidR="00CE3820">
        <w:rPr>
          <w:sz w:val="22"/>
          <w:szCs w:val="22"/>
        </w:rPr>
        <w:t xml:space="preserve">, </w:t>
      </w:r>
      <w:r w:rsidR="009F5A29">
        <w:rPr>
          <w:sz w:val="22"/>
          <w:szCs w:val="22"/>
        </w:rPr>
        <w:t>CS 4646 (ML for Trading</w:t>
      </w:r>
      <w:r w:rsidR="00B81C00">
        <w:rPr>
          <w:sz w:val="22"/>
          <w:szCs w:val="22"/>
        </w:rPr>
        <w:t>)</w:t>
      </w:r>
      <w:r w:rsidR="00CE3820">
        <w:rPr>
          <w:sz w:val="22"/>
          <w:szCs w:val="22"/>
        </w:rPr>
        <w:t>, CS 4476 (Computer Vision)</w:t>
      </w:r>
      <w:r w:rsidR="00D45C03" w:rsidRPr="007D6409">
        <w:rPr>
          <w:sz w:val="22"/>
          <w:szCs w:val="22"/>
        </w:rPr>
        <w:br/>
      </w:r>
    </w:p>
    <w:sectPr w:rsidR="00505239" w:rsidRPr="007D6409" w:rsidSect="00BC2EC2">
      <w:footerReference w:type="default" r:id="rId10"/>
      <w:pgSz w:w="12240" w:h="15840"/>
      <w:pgMar w:top="864" w:right="1440" w:bottom="86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AD3A6" w14:textId="77777777" w:rsidR="005D09D5" w:rsidRDefault="005D09D5">
      <w:pPr>
        <w:spacing w:after="0"/>
      </w:pPr>
      <w:r>
        <w:separator/>
      </w:r>
    </w:p>
  </w:endnote>
  <w:endnote w:type="continuationSeparator" w:id="0">
    <w:p w14:paraId="78CACD1B" w14:textId="77777777" w:rsidR="005D09D5" w:rsidRDefault="005D0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E4DC" w14:textId="77777777" w:rsidR="005D09D5" w:rsidRDefault="005D09D5">
      <w:pPr>
        <w:spacing w:after="0"/>
      </w:pPr>
      <w:r>
        <w:separator/>
      </w:r>
    </w:p>
  </w:footnote>
  <w:footnote w:type="continuationSeparator" w:id="0">
    <w:p w14:paraId="057DF972" w14:textId="77777777" w:rsidR="005D09D5" w:rsidRDefault="005D09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2598E"/>
    <w:rsid w:val="00042786"/>
    <w:rsid w:val="00054FCA"/>
    <w:rsid w:val="0006213D"/>
    <w:rsid w:val="000641F3"/>
    <w:rsid w:val="00065263"/>
    <w:rsid w:val="000702E3"/>
    <w:rsid w:val="0007565A"/>
    <w:rsid w:val="0007677F"/>
    <w:rsid w:val="00081A7A"/>
    <w:rsid w:val="000833EE"/>
    <w:rsid w:val="000919D7"/>
    <w:rsid w:val="000932EC"/>
    <w:rsid w:val="000B317B"/>
    <w:rsid w:val="000B6294"/>
    <w:rsid w:val="000C5B55"/>
    <w:rsid w:val="000D30E9"/>
    <w:rsid w:val="000D5579"/>
    <w:rsid w:val="000E2F53"/>
    <w:rsid w:val="000F7D62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A21"/>
    <w:rsid w:val="001A4E62"/>
    <w:rsid w:val="001B5FB5"/>
    <w:rsid w:val="001B7081"/>
    <w:rsid w:val="001B7F0E"/>
    <w:rsid w:val="001D2072"/>
    <w:rsid w:val="001E4B96"/>
    <w:rsid w:val="001E5E34"/>
    <w:rsid w:val="001F5E6C"/>
    <w:rsid w:val="001F6F74"/>
    <w:rsid w:val="001F7743"/>
    <w:rsid w:val="00203607"/>
    <w:rsid w:val="00203B91"/>
    <w:rsid w:val="00206D21"/>
    <w:rsid w:val="0022550B"/>
    <w:rsid w:val="00234714"/>
    <w:rsid w:val="002362A6"/>
    <w:rsid w:val="00241CBA"/>
    <w:rsid w:val="00246E1A"/>
    <w:rsid w:val="00250BF7"/>
    <w:rsid w:val="00250D05"/>
    <w:rsid w:val="00255245"/>
    <w:rsid w:val="00257199"/>
    <w:rsid w:val="002658F4"/>
    <w:rsid w:val="00271EAB"/>
    <w:rsid w:val="00272178"/>
    <w:rsid w:val="00286A82"/>
    <w:rsid w:val="0028747B"/>
    <w:rsid w:val="00291F16"/>
    <w:rsid w:val="002A2578"/>
    <w:rsid w:val="002B2479"/>
    <w:rsid w:val="002B58F7"/>
    <w:rsid w:val="002B7705"/>
    <w:rsid w:val="002B7753"/>
    <w:rsid w:val="002C3BA1"/>
    <w:rsid w:val="002C52F3"/>
    <w:rsid w:val="002F2691"/>
    <w:rsid w:val="002F70D1"/>
    <w:rsid w:val="0030063C"/>
    <w:rsid w:val="00313881"/>
    <w:rsid w:val="003161CE"/>
    <w:rsid w:val="00327898"/>
    <w:rsid w:val="00337135"/>
    <w:rsid w:val="00344518"/>
    <w:rsid w:val="00353645"/>
    <w:rsid w:val="0035689E"/>
    <w:rsid w:val="003644AF"/>
    <w:rsid w:val="003676EB"/>
    <w:rsid w:val="003743BD"/>
    <w:rsid w:val="00374802"/>
    <w:rsid w:val="00377928"/>
    <w:rsid w:val="00381DAF"/>
    <w:rsid w:val="00386E34"/>
    <w:rsid w:val="003A58D5"/>
    <w:rsid w:val="003C09BF"/>
    <w:rsid w:val="003C5346"/>
    <w:rsid w:val="003C7019"/>
    <w:rsid w:val="003F486A"/>
    <w:rsid w:val="00401732"/>
    <w:rsid w:val="00412840"/>
    <w:rsid w:val="004458BB"/>
    <w:rsid w:val="0045618B"/>
    <w:rsid w:val="004675F7"/>
    <w:rsid w:val="0048208A"/>
    <w:rsid w:val="004A0819"/>
    <w:rsid w:val="004A3405"/>
    <w:rsid w:val="004A7C71"/>
    <w:rsid w:val="004B0B8C"/>
    <w:rsid w:val="004C50FD"/>
    <w:rsid w:val="004D1E12"/>
    <w:rsid w:val="004E12AC"/>
    <w:rsid w:val="00500DD4"/>
    <w:rsid w:val="00502FA6"/>
    <w:rsid w:val="00505239"/>
    <w:rsid w:val="00514449"/>
    <w:rsid w:val="0051778E"/>
    <w:rsid w:val="00522DD3"/>
    <w:rsid w:val="00530BC7"/>
    <w:rsid w:val="00541BE3"/>
    <w:rsid w:val="0054211C"/>
    <w:rsid w:val="00546461"/>
    <w:rsid w:val="00547B77"/>
    <w:rsid w:val="005507AE"/>
    <w:rsid w:val="00556720"/>
    <w:rsid w:val="00571E80"/>
    <w:rsid w:val="0057312A"/>
    <w:rsid w:val="00582E8B"/>
    <w:rsid w:val="0058401C"/>
    <w:rsid w:val="00591833"/>
    <w:rsid w:val="00596F23"/>
    <w:rsid w:val="00597397"/>
    <w:rsid w:val="005A62B5"/>
    <w:rsid w:val="005B297E"/>
    <w:rsid w:val="005B7F26"/>
    <w:rsid w:val="005C0C17"/>
    <w:rsid w:val="005C4460"/>
    <w:rsid w:val="005D09D5"/>
    <w:rsid w:val="005E4B79"/>
    <w:rsid w:val="005E4CD8"/>
    <w:rsid w:val="005F2097"/>
    <w:rsid w:val="005F56DC"/>
    <w:rsid w:val="006029C1"/>
    <w:rsid w:val="00603655"/>
    <w:rsid w:val="00633713"/>
    <w:rsid w:val="006367DE"/>
    <w:rsid w:val="00640D9A"/>
    <w:rsid w:val="006476C3"/>
    <w:rsid w:val="00650A8C"/>
    <w:rsid w:val="0065242C"/>
    <w:rsid w:val="00652A66"/>
    <w:rsid w:val="00657C95"/>
    <w:rsid w:val="006666EC"/>
    <w:rsid w:val="00680F70"/>
    <w:rsid w:val="00683E07"/>
    <w:rsid w:val="006A7B6B"/>
    <w:rsid w:val="006B3C25"/>
    <w:rsid w:val="006C4385"/>
    <w:rsid w:val="006D50B9"/>
    <w:rsid w:val="006F6D55"/>
    <w:rsid w:val="0070530F"/>
    <w:rsid w:val="007070C4"/>
    <w:rsid w:val="007103AE"/>
    <w:rsid w:val="00714A8C"/>
    <w:rsid w:val="007210EB"/>
    <w:rsid w:val="00743201"/>
    <w:rsid w:val="00744506"/>
    <w:rsid w:val="007478B6"/>
    <w:rsid w:val="00755ACF"/>
    <w:rsid w:val="007918EB"/>
    <w:rsid w:val="00795893"/>
    <w:rsid w:val="007B24EC"/>
    <w:rsid w:val="007B587A"/>
    <w:rsid w:val="007C678F"/>
    <w:rsid w:val="007C7DFD"/>
    <w:rsid w:val="007D6409"/>
    <w:rsid w:val="007E39B4"/>
    <w:rsid w:val="007E4F71"/>
    <w:rsid w:val="007F6712"/>
    <w:rsid w:val="008022EB"/>
    <w:rsid w:val="008023BE"/>
    <w:rsid w:val="00804710"/>
    <w:rsid w:val="00807CB6"/>
    <w:rsid w:val="0081498D"/>
    <w:rsid w:val="008255AE"/>
    <w:rsid w:val="00827BA5"/>
    <w:rsid w:val="00836EB7"/>
    <w:rsid w:val="00846CCC"/>
    <w:rsid w:val="00847D16"/>
    <w:rsid w:val="00867DFB"/>
    <w:rsid w:val="00896B31"/>
    <w:rsid w:val="008A7153"/>
    <w:rsid w:val="008A7545"/>
    <w:rsid w:val="008B2450"/>
    <w:rsid w:val="008C3560"/>
    <w:rsid w:val="008C5F9C"/>
    <w:rsid w:val="008D29C5"/>
    <w:rsid w:val="008D7080"/>
    <w:rsid w:val="008D71AB"/>
    <w:rsid w:val="008E2BE4"/>
    <w:rsid w:val="008E7DE7"/>
    <w:rsid w:val="008F31C1"/>
    <w:rsid w:val="008F3343"/>
    <w:rsid w:val="008F74A2"/>
    <w:rsid w:val="009071B7"/>
    <w:rsid w:val="00915313"/>
    <w:rsid w:val="009178E0"/>
    <w:rsid w:val="009241AA"/>
    <w:rsid w:val="00953D74"/>
    <w:rsid w:val="00954769"/>
    <w:rsid w:val="009622B1"/>
    <w:rsid w:val="00975ADA"/>
    <w:rsid w:val="00980B55"/>
    <w:rsid w:val="0099445D"/>
    <w:rsid w:val="009965B6"/>
    <w:rsid w:val="009D0B49"/>
    <w:rsid w:val="009F5A29"/>
    <w:rsid w:val="009F722A"/>
    <w:rsid w:val="00A0358C"/>
    <w:rsid w:val="00A07982"/>
    <w:rsid w:val="00A11BFA"/>
    <w:rsid w:val="00A2447A"/>
    <w:rsid w:val="00A325AD"/>
    <w:rsid w:val="00A46609"/>
    <w:rsid w:val="00A57FC3"/>
    <w:rsid w:val="00A66972"/>
    <w:rsid w:val="00A84451"/>
    <w:rsid w:val="00A95AA2"/>
    <w:rsid w:val="00AB5981"/>
    <w:rsid w:val="00AC1045"/>
    <w:rsid w:val="00AC295F"/>
    <w:rsid w:val="00AC3BC6"/>
    <w:rsid w:val="00AC7BF0"/>
    <w:rsid w:val="00AD5CAE"/>
    <w:rsid w:val="00AE58DC"/>
    <w:rsid w:val="00B00AD1"/>
    <w:rsid w:val="00B13A0A"/>
    <w:rsid w:val="00B23EC5"/>
    <w:rsid w:val="00B42F0B"/>
    <w:rsid w:val="00B47F8B"/>
    <w:rsid w:val="00B637A1"/>
    <w:rsid w:val="00B63C96"/>
    <w:rsid w:val="00B70B30"/>
    <w:rsid w:val="00B81C00"/>
    <w:rsid w:val="00B85721"/>
    <w:rsid w:val="00BA067A"/>
    <w:rsid w:val="00BA0EB2"/>
    <w:rsid w:val="00BA2F5F"/>
    <w:rsid w:val="00BB034B"/>
    <w:rsid w:val="00BC2EC2"/>
    <w:rsid w:val="00BD1966"/>
    <w:rsid w:val="00BF0369"/>
    <w:rsid w:val="00BF4BDB"/>
    <w:rsid w:val="00C06FF0"/>
    <w:rsid w:val="00C10CEA"/>
    <w:rsid w:val="00C23DF1"/>
    <w:rsid w:val="00C411A2"/>
    <w:rsid w:val="00C50D85"/>
    <w:rsid w:val="00C50F8F"/>
    <w:rsid w:val="00C51EAB"/>
    <w:rsid w:val="00C7478A"/>
    <w:rsid w:val="00C8010C"/>
    <w:rsid w:val="00C80F30"/>
    <w:rsid w:val="00C83A98"/>
    <w:rsid w:val="00CA3E1C"/>
    <w:rsid w:val="00CB3F00"/>
    <w:rsid w:val="00CB415E"/>
    <w:rsid w:val="00CC4FA5"/>
    <w:rsid w:val="00CD0446"/>
    <w:rsid w:val="00CD0CC1"/>
    <w:rsid w:val="00CE0C1D"/>
    <w:rsid w:val="00CE3820"/>
    <w:rsid w:val="00CE6C7B"/>
    <w:rsid w:val="00CF0161"/>
    <w:rsid w:val="00D02D93"/>
    <w:rsid w:val="00D052ED"/>
    <w:rsid w:val="00D2151E"/>
    <w:rsid w:val="00D3023F"/>
    <w:rsid w:val="00D4517E"/>
    <w:rsid w:val="00D4526B"/>
    <w:rsid w:val="00D45C03"/>
    <w:rsid w:val="00D50A1B"/>
    <w:rsid w:val="00D7738F"/>
    <w:rsid w:val="00D80081"/>
    <w:rsid w:val="00D82F08"/>
    <w:rsid w:val="00D909EB"/>
    <w:rsid w:val="00DA361C"/>
    <w:rsid w:val="00DA3717"/>
    <w:rsid w:val="00DA53C4"/>
    <w:rsid w:val="00DC2A3C"/>
    <w:rsid w:val="00DC4E87"/>
    <w:rsid w:val="00DC620A"/>
    <w:rsid w:val="00DD1F64"/>
    <w:rsid w:val="00DD505E"/>
    <w:rsid w:val="00DE09D6"/>
    <w:rsid w:val="00DE26D1"/>
    <w:rsid w:val="00DF1930"/>
    <w:rsid w:val="00DF28B5"/>
    <w:rsid w:val="00DF34B1"/>
    <w:rsid w:val="00DF6263"/>
    <w:rsid w:val="00E20A67"/>
    <w:rsid w:val="00E22EB1"/>
    <w:rsid w:val="00E25089"/>
    <w:rsid w:val="00E320B7"/>
    <w:rsid w:val="00E524DA"/>
    <w:rsid w:val="00E57ED4"/>
    <w:rsid w:val="00E70768"/>
    <w:rsid w:val="00E708BC"/>
    <w:rsid w:val="00E860B0"/>
    <w:rsid w:val="00EA29C3"/>
    <w:rsid w:val="00EB075E"/>
    <w:rsid w:val="00EC09D2"/>
    <w:rsid w:val="00ED008E"/>
    <w:rsid w:val="00EE01D3"/>
    <w:rsid w:val="00EE0D17"/>
    <w:rsid w:val="00EE6114"/>
    <w:rsid w:val="00F12509"/>
    <w:rsid w:val="00F131F8"/>
    <w:rsid w:val="00F24B37"/>
    <w:rsid w:val="00F3152A"/>
    <w:rsid w:val="00F4189E"/>
    <w:rsid w:val="00F44F08"/>
    <w:rsid w:val="00F45B53"/>
    <w:rsid w:val="00F47795"/>
    <w:rsid w:val="00F50310"/>
    <w:rsid w:val="00F50903"/>
    <w:rsid w:val="00F6231B"/>
    <w:rsid w:val="00F749B8"/>
    <w:rsid w:val="00F83A55"/>
    <w:rsid w:val="00FA2540"/>
    <w:rsid w:val="00FA4941"/>
    <w:rsid w:val="00FB32F0"/>
    <w:rsid w:val="00FC5C4B"/>
    <w:rsid w:val="00FE320D"/>
    <w:rsid w:val="00FE73DC"/>
    <w:rsid w:val="00FF5317"/>
    <w:rsid w:val="00FF7F4B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5206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118</cp:revision>
  <cp:lastPrinted>2019-10-06T18:39:00Z</cp:lastPrinted>
  <dcterms:created xsi:type="dcterms:W3CDTF">2019-10-01T03:02:00Z</dcterms:created>
  <dcterms:modified xsi:type="dcterms:W3CDTF">2019-10-06T18:40:00Z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