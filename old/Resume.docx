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7322" w14:textId="77777777" w:rsidR="004B0B8C" w:rsidRPr="00250D05" w:rsidRDefault="00E320B7" w:rsidP="00250D05">
      <w:pPr>
        <w:pStyle w:val="Title"/>
        <w:spacing w:after="0"/>
        <w:rPr>
          <w:sz w:val="32"/>
          <w:szCs w:val="32"/>
        </w:rPr>
      </w:pPr>
      <w:r w:rsidRPr="00250D05">
        <w:rPr>
          <w:sz w:val="32"/>
          <w:szCs w:val="32"/>
        </w:rPr>
        <w:t>‍‍</w:t>
      </w:r>
      <w:r w:rsidR="00657C95" w:rsidRPr="00250D05">
        <w:rPr>
          <w:sz w:val="32"/>
          <w:szCs w:val="32"/>
        </w:rPr>
        <w:t>Kenneth Shaw</w:t>
      </w:r>
    </w:p>
    <w:p w14:paraId="16C927F0" w14:textId="5CFF44AC" w:rsidR="004B0B8C" w:rsidRDefault="008C5F9C" w:rsidP="000833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Junior </w:t>
      </w:r>
      <w:r w:rsidR="006D50B9">
        <w:rPr>
          <w:sz w:val="24"/>
          <w:szCs w:val="24"/>
        </w:rPr>
        <w:t>Undergraduate at Georgia Institute of Technology</w:t>
      </w:r>
      <w:r w:rsidR="001B7081">
        <w:rPr>
          <w:sz w:val="24"/>
          <w:szCs w:val="24"/>
        </w:rPr>
        <w:t xml:space="preserve">: </w:t>
      </w:r>
      <w:hyperlink r:id="rId9" w:history="1">
        <w:r w:rsidR="005E4CD8" w:rsidRPr="00671E47">
          <w:rPr>
            <w:rStyle w:val="Hyperlink"/>
            <w:sz w:val="24"/>
            <w:szCs w:val="24"/>
          </w:rPr>
          <w:t>kshaw@gatech.edu</w:t>
        </w:r>
      </w:hyperlink>
      <w:r w:rsidR="0022550B">
        <w:rPr>
          <w:sz w:val="24"/>
          <w:szCs w:val="24"/>
        </w:rPr>
        <w:t xml:space="preserve"> </w:t>
      </w:r>
    </w:p>
    <w:p w14:paraId="39409385" w14:textId="1776C5F4" w:rsidR="005E4CD8" w:rsidRDefault="005E4CD8" w:rsidP="00F3152A">
      <w:pPr>
        <w:pStyle w:val="SectionHeading"/>
        <w:spacing w:before="40" w:after="0"/>
        <w:rPr>
          <w:szCs w:val="24"/>
        </w:rPr>
      </w:pPr>
      <w:r>
        <w:rPr>
          <w:szCs w:val="24"/>
        </w:rPr>
        <w:t>Research:</w:t>
      </w:r>
    </w:p>
    <w:p w14:paraId="27F6169F" w14:textId="208ECEE9" w:rsidR="00DF6263" w:rsidRDefault="00DF6263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>
        <w:rPr>
          <w:sz w:val="22"/>
          <w:szCs w:val="22"/>
        </w:rPr>
        <w:t>CMU Robotics Institute Summer Scholar</w:t>
      </w:r>
      <w:r w:rsidR="00E70768">
        <w:rPr>
          <w:sz w:val="22"/>
          <w:szCs w:val="22"/>
        </w:rPr>
        <w:t xml:space="preserve"> (Summer 2019)</w:t>
      </w:r>
      <w:bookmarkStart w:id="0" w:name="_GoBack"/>
      <w:bookmarkEnd w:id="0"/>
    </w:p>
    <w:p w14:paraId="3A5906BE" w14:textId="7FC187B5" w:rsidR="00DF6263" w:rsidRDefault="00DF6263" w:rsidP="00DF6263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Working in Dr. ChangLiu Liu’s lab on Human Robot Interaction</w:t>
      </w:r>
    </w:p>
    <w:p w14:paraId="14B29E38" w14:textId="147D5A18" w:rsidR="001E5E34" w:rsidRPr="007D6409" w:rsidRDefault="001E5E34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GT IRIM</w:t>
      </w:r>
      <w:r w:rsidR="0006526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RAIL Labs</w:t>
      </w:r>
      <w:r w:rsidR="00A84451">
        <w:rPr>
          <w:sz w:val="22"/>
          <w:szCs w:val="22"/>
        </w:rPr>
        <w:t xml:space="preserve"> (Aug. 2018-present)</w:t>
      </w:r>
    </w:p>
    <w:p w14:paraId="6FA01BC3" w14:textId="77777777" w:rsidR="00291F16" w:rsidRDefault="00DF28B5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DF28B5">
        <w:rPr>
          <w:sz w:val="22"/>
          <w:szCs w:val="22"/>
        </w:rPr>
        <w:t>Work</w:t>
      </w:r>
      <w:r w:rsidR="00B637A1">
        <w:rPr>
          <w:sz w:val="22"/>
          <w:szCs w:val="22"/>
        </w:rPr>
        <w:t>ing</w:t>
      </w:r>
      <w:r w:rsidRPr="00DF28B5">
        <w:rPr>
          <w:sz w:val="22"/>
          <w:szCs w:val="22"/>
        </w:rPr>
        <w:t xml:space="preserve"> in RAIL (Robot Autonomy and Interactive Learning) on ARL’s Distributed and Collaborative Intelligent Systems and Technology (DCIST) project</w:t>
      </w:r>
      <w:r w:rsidR="00291F16">
        <w:rPr>
          <w:sz w:val="22"/>
          <w:szCs w:val="22"/>
        </w:rPr>
        <w:t>.</w:t>
      </w:r>
    </w:p>
    <w:p w14:paraId="1E7909B4" w14:textId="014E7500" w:rsidR="001E5E34" w:rsidRDefault="00F50903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Simulating</w:t>
      </w:r>
      <w:r w:rsidR="00DF28B5" w:rsidRPr="00DF28B5">
        <w:rPr>
          <w:sz w:val="22"/>
          <w:szCs w:val="22"/>
        </w:rPr>
        <w:t xml:space="preserve"> heterogeneous robots </w:t>
      </w:r>
      <w:r w:rsidR="005F2097">
        <w:rPr>
          <w:sz w:val="22"/>
          <w:szCs w:val="22"/>
        </w:rPr>
        <w:t>for</w:t>
      </w:r>
      <w:r w:rsidR="00DF28B5" w:rsidRPr="00DF28B5">
        <w:rPr>
          <w:sz w:val="22"/>
          <w:szCs w:val="22"/>
        </w:rPr>
        <w:t xml:space="preserve"> task allocation</w:t>
      </w:r>
      <w:r w:rsidR="000B317B">
        <w:rPr>
          <w:sz w:val="22"/>
          <w:szCs w:val="22"/>
        </w:rPr>
        <w:t xml:space="preserve"> of traits to various tas</w:t>
      </w:r>
      <w:r w:rsidR="00CE0C1D">
        <w:rPr>
          <w:sz w:val="22"/>
          <w:szCs w:val="22"/>
        </w:rPr>
        <w:t>ks</w:t>
      </w:r>
      <w:r w:rsidR="00381DAF">
        <w:rPr>
          <w:sz w:val="22"/>
          <w:szCs w:val="22"/>
        </w:rPr>
        <w:t xml:space="preserve"> from different species of robots</w:t>
      </w:r>
      <w:r w:rsidR="002B7753">
        <w:rPr>
          <w:sz w:val="22"/>
          <w:szCs w:val="22"/>
        </w:rPr>
        <w:t xml:space="preserve"> that have different gaussian distributions of traits.</w:t>
      </w:r>
    </w:p>
    <w:p w14:paraId="6908E7E7" w14:textId="6AB683C5" w:rsidR="00D82F08" w:rsidRDefault="00D82F08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Creat</w:t>
      </w:r>
      <w:r w:rsidR="00BF0369">
        <w:rPr>
          <w:sz w:val="22"/>
          <w:szCs w:val="22"/>
        </w:rPr>
        <w:t>ed</w:t>
      </w:r>
      <w:r>
        <w:rPr>
          <w:sz w:val="22"/>
          <w:szCs w:val="22"/>
        </w:rPr>
        <w:t xml:space="preserve"> a </w:t>
      </w:r>
      <w:r w:rsidR="005C4460">
        <w:rPr>
          <w:sz w:val="22"/>
          <w:szCs w:val="22"/>
        </w:rPr>
        <w:t xml:space="preserve">new </w:t>
      </w:r>
      <w:r w:rsidR="00CB415E">
        <w:rPr>
          <w:sz w:val="22"/>
          <w:szCs w:val="22"/>
        </w:rPr>
        <w:t>Capture the Flag scenario in Unity3D</w:t>
      </w:r>
      <w:r w:rsidR="00807CB6">
        <w:rPr>
          <w:sz w:val="22"/>
          <w:szCs w:val="22"/>
        </w:rPr>
        <w:t>/C#</w:t>
      </w:r>
      <w:r w:rsidR="00E22EB1">
        <w:rPr>
          <w:sz w:val="22"/>
          <w:szCs w:val="22"/>
        </w:rPr>
        <w:t xml:space="preserve"> for</w:t>
      </w:r>
      <w:r w:rsidR="006029C1">
        <w:rPr>
          <w:sz w:val="22"/>
          <w:szCs w:val="22"/>
        </w:rPr>
        <w:t xml:space="preserve"> Monte-Carlo</w:t>
      </w:r>
      <w:r w:rsidR="00E22EB1">
        <w:rPr>
          <w:sz w:val="22"/>
          <w:szCs w:val="22"/>
        </w:rPr>
        <w:t xml:space="preserve"> analysis</w:t>
      </w:r>
      <w:r w:rsidR="00807CB6">
        <w:rPr>
          <w:sz w:val="22"/>
          <w:szCs w:val="22"/>
        </w:rPr>
        <w:t xml:space="preserve"> as well </w:t>
      </w:r>
      <w:r w:rsidR="00DE26D1">
        <w:rPr>
          <w:sz w:val="22"/>
          <w:szCs w:val="22"/>
        </w:rPr>
        <w:t>as python interface code</w:t>
      </w:r>
      <w:r w:rsidR="00272178">
        <w:rPr>
          <w:sz w:val="22"/>
          <w:szCs w:val="22"/>
        </w:rPr>
        <w:t xml:space="preserve"> and the </w:t>
      </w:r>
      <w:r w:rsidR="001F7743">
        <w:rPr>
          <w:sz w:val="22"/>
          <w:szCs w:val="22"/>
        </w:rPr>
        <w:t>N</w:t>
      </w:r>
      <w:r w:rsidR="00DE26D1">
        <w:rPr>
          <w:sz w:val="22"/>
          <w:szCs w:val="22"/>
        </w:rPr>
        <w:t>umpy mat</w:t>
      </w:r>
      <w:r w:rsidR="00271EAB">
        <w:rPr>
          <w:sz w:val="22"/>
          <w:szCs w:val="22"/>
        </w:rPr>
        <w:t>h.</w:t>
      </w:r>
    </w:p>
    <w:p w14:paraId="34D94112" w14:textId="68E597AB" w:rsidR="001E5E34" w:rsidRPr="007D6409" w:rsidRDefault="00081A7A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 xml:space="preserve">Research Assistant at </w:t>
      </w:r>
      <w:r w:rsidR="001E5E34" w:rsidRPr="007D6409">
        <w:rPr>
          <w:sz w:val="22"/>
          <w:szCs w:val="22"/>
        </w:rPr>
        <w:t>USC ICT (Institute for Creative Technologies)</w:t>
      </w:r>
      <w:r w:rsidR="00E708BC">
        <w:rPr>
          <w:sz w:val="22"/>
          <w:szCs w:val="22"/>
        </w:rPr>
        <w:t xml:space="preserve"> (Summer 2018)</w:t>
      </w:r>
    </w:p>
    <w:p w14:paraId="68566BDB" w14:textId="0F76578C" w:rsidR="00377928" w:rsidRPr="00203B91" w:rsidRDefault="00CD0CC1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Visiting under Dr. Benjamin D. Nye, Director for Learning Science Research</w:t>
      </w:r>
      <w:r w:rsidR="00203B91">
        <w:rPr>
          <w:sz w:val="22"/>
          <w:szCs w:val="22"/>
        </w:rPr>
        <w:t xml:space="preserve">, </w:t>
      </w:r>
      <w:r w:rsidR="00C51EAB">
        <w:rPr>
          <w:sz w:val="22"/>
          <w:szCs w:val="22"/>
        </w:rPr>
        <w:t>o</w:t>
      </w:r>
      <w:r w:rsidR="00377928" w:rsidRPr="00203B91">
        <w:rPr>
          <w:sz w:val="22"/>
          <w:szCs w:val="22"/>
        </w:rPr>
        <w:t>riginally a 10 week NSF REU, extended to 12 weeks for additional development.</w:t>
      </w:r>
    </w:p>
    <w:p w14:paraId="43F779FB" w14:textId="2F512286" w:rsidR="00C80F30" w:rsidRPr="007D6409" w:rsidRDefault="00C80F30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Worked on the</w:t>
      </w:r>
      <w:r w:rsidR="006C4385">
        <w:rPr>
          <w:sz w:val="22"/>
          <w:szCs w:val="22"/>
        </w:rPr>
        <w:t xml:space="preserve"> ONR</w:t>
      </w:r>
      <w:r w:rsidR="00CD0CC1" w:rsidRPr="007D6409">
        <w:rPr>
          <w:sz w:val="22"/>
          <w:szCs w:val="22"/>
        </w:rPr>
        <w:t xml:space="preserve"> MentorPal project </w:t>
      </w:r>
      <w:r w:rsidR="0045618B">
        <w:rPr>
          <w:sz w:val="22"/>
          <w:szCs w:val="22"/>
        </w:rPr>
        <w:t>that was</w:t>
      </w:r>
      <w:r w:rsidR="00017FFD" w:rsidRPr="007D6409">
        <w:rPr>
          <w:sz w:val="22"/>
          <w:szCs w:val="22"/>
        </w:rPr>
        <w:t xml:space="preserve"> </w:t>
      </w:r>
      <w:r w:rsidR="00C10CEA" w:rsidRPr="007D6409">
        <w:rPr>
          <w:sz w:val="22"/>
          <w:szCs w:val="22"/>
        </w:rPr>
        <w:t>researching and understanding the</w:t>
      </w:r>
      <w:r w:rsidR="00CD0CC1" w:rsidRPr="007D6409">
        <w:rPr>
          <w:sz w:val="22"/>
          <w:szCs w:val="22"/>
        </w:rPr>
        <w:t xml:space="preserve"> impacts of interactive mentor technology on career choices. </w:t>
      </w:r>
    </w:p>
    <w:p w14:paraId="0048DB8D" w14:textId="704E0FEC" w:rsidR="003676EB" w:rsidRPr="007D6409" w:rsidRDefault="003676EB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Created </w:t>
      </w:r>
      <w:r w:rsidR="00234714">
        <w:rPr>
          <w:sz w:val="22"/>
          <w:szCs w:val="22"/>
        </w:rPr>
        <w:t xml:space="preserve">new </w:t>
      </w:r>
      <w:r w:rsidRPr="007D6409">
        <w:rPr>
          <w:sz w:val="22"/>
          <w:szCs w:val="22"/>
        </w:rPr>
        <w:t>ML models for two new interactive mentors and web enabled frontend.</w:t>
      </w:r>
    </w:p>
    <w:p w14:paraId="5AB383C9" w14:textId="00A983BA" w:rsidR="00ED008E" w:rsidRPr="00ED008E" w:rsidRDefault="00650A8C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Field study at Naval Postgraduate School</w:t>
      </w:r>
      <w:r w:rsidR="00CC4FA5" w:rsidRPr="007D6409">
        <w:rPr>
          <w:sz w:val="22"/>
          <w:szCs w:val="22"/>
        </w:rPr>
        <w:t xml:space="preserve">. </w:t>
      </w:r>
      <w:r w:rsidRPr="007D6409">
        <w:rPr>
          <w:sz w:val="22"/>
          <w:szCs w:val="22"/>
        </w:rPr>
        <w:t>(Results Pending)</w:t>
      </w:r>
    </w:p>
    <w:p w14:paraId="6E4AAD39" w14:textId="3399DFE8" w:rsidR="00ED008E" w:rsidRPr="007D6409" w:rsidRDefault="00ED008E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ED008E">
        <w:rPr>
          <w:sz w:val="22"/>
          <w:szCs w:val="22"/>
        </w:rPr>
        <w:t>Davis, D. M., Predovich, K.B., Spaulding, H. &amp; Shaw, K. (2018). "Enhancing Menteeship: Improving Career Selection for Potential DoD Personnel". In the Proceedings of the SISO Fall Simulation Innovation Workshop, Orlando, Florida:SISO</w:t>
      </w:r>
    </w:p>
    <w:p w14:paraId="50EC3EF9" w14:textId="3B6D0B17" w:rsidR="00D2151E" w:rsidRPr="007D6409" w:rsidRDefault="00D4517E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VIP</w:t>
      </w:r>
      <w:r w:rsidR="0091531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(Vertically Integrated Projects) Lightning From Space</w:t>
      </w:r>
      <w:r w:rsidR="00BA067A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(Jan 2018-)</w:t>
      </w:r>
    </w:p>
    <w:p w14:paraId="2FAA7649" w14:textId="77DC13B0" w:rsidR="00D2151E" w:rsidRPr="007D6409" w:rsidRDefault="00D2151E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Developing new usage of a multi-modal communication platform using APRS as well as cellular for real-time, bidirectional communication from flight to ground.</w:t>
      </w:r>
    </w:p>
    <w:p w14:paraId="241E9CF8" w14:textId="0918E96E" w:rsidR="00657C95" w:rsidRDefault="00505239" w:rsidP="00F3152A">
      <w:pPr>
        <w:pStyle w:val="SectionHeading"/>
        <w:spacing w:before="40" w:after="0"/>
        <w:rPr>
          <w:szCs w:val="24"/>
        </w:rPr>
      </w:pPr>
      <w:r>
        <w:rPr>
          <w:szCs w:val="24"/>
        </w:rPr>
        <w:t>Extracurricular</w:t>
      </w:r>
      <w:r w:rsidR="0006213D">
        <w:rPr>
          <w:szCs w:val="24"/>
        </w:rPr>
        <w:t>:</w:t>
      </w:r>
    </w:p>
    <w:p w14:paraId="1BBFCAB3" w14:textId="63DDFB12" w:rsidR="00603655" w:rsidRPr="00241CBA" w:rsidRDefault="00603655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241CBA">
        <w:rPr>
          <w:sz w:val="22"/>
          <w:szCs w:val="22"/>
        </w:rPr>
        <w:t>PennApps Top 30 Winner: Used Tensorflow Image recognition to facilitate recycling</w:t>
      </w:r>
    </w:p>
    <w:p w14:paraId="6A11FBA2" w14:textId="77777777" w:rsidR="001F6F74" w:rsidRPr="007D6409" w:rsidRDefault="001F6F74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MIT Launch:  Orama (Summer 2017)</w:t>
      </w:r>
    </w:p>
    <w:p w14:paraId="534072BB" w14:textId="5E1DFE2A" w:rsidR="001F6F74" w:rsidRPr="007D6409" w:rsidRDefault="001F6F74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 Two-Factor Authentication with facial recognition API startup</w:t>
      </w:r>
    </w:p>
    <w:p w14:paraId="3B2F7BEA" w14:textId="440AA026" w:rsidR="001F6F74" w:rsidRPr="007D6409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Created an adapted dlib algorithm, frontend</w:t>
      </w:r>
      <w:r w:rsidR="003F486A">
        <w:rPr>
          <w:sz w:val="22"/>
          <w:szCs w:val="22"/>
        </w:rPr>
        <w:t xml:space="preserve"> and</w:t>
      </w:r>
      <w:r w:rsidRPr="007D6409">
        <w:rPr>
          <w:sz w:val="22"/>
          <w:szCs w:val="22"/>
        </w:rPr>
        <w:t xml:space="preserve"> communication for </w:t>
      </w:r>
      <w:r w:rsidR="00A0358C">
        <w:rPr>
          <w:sz w:val="22"/>
          <w:szCs w:val="22"/>
        </w:rPr>
        <w:t xml:space="preserve">a secure </w:t>
      </w:r>
      <w:r w:rsidRPr="007D6409">
        <w:rPr>
          <w:sz w:val="22"/>
          <w:szCs w:val="22"/>
        </w:rPr>
        <w:t>client</w:t>
      </w:r>
      <w:r w:rsidR="006F6D55">
        <w:rPr>
          <w:sz w:val="22"/>
          <w:szCs w:val="22"/>
        </w:rPr>
        <w:t>-</w:t>
      </w:r>
      <w:r w:rsidRPr="007D6409">
        <w:rPr>
          <w:sz w:val="22"/>
          <w:szCs w:val="22"/>
        </w:rPr>
        <w:t>side vision algorithm.</w:t>
      </w:r>
    </w:p>
    <w:p w14:paraId="43A974DF" w14:textId="27CD57A7" w:rsidR="00DA361C" w:rsidRPr="007D6409" w:rsidRDefault="1D714286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ThermoFi Wireless Thermometer</w:t>
      </w:r>
      <w:r w:rsidR="00DC620A" w:rsidRPr="007D6409">
        <w:rPr>
          <w:sz w:val="22"/>
          <w:szCs w:val="22"/>
        </w:rPr>
        <w:t xml:space="preserve"> and Humidity sensor</w:t>
      </w:r>
      <w:r w:rsidR="0081498D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(2015-present)</w:t>
      </w:r>
    </w:p>
    <w:p w14:paraId="78057CAB" w14:textId="4CAFEFD2" w:rsidR="00DA361C" w:rsidRDefault="00DA361C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Worked to create and sell sensors that monitored the </w:t>
      </w:r>
      <w:r w:rsidR="00CB3F00" w:rsidRPr="007D6409">
        <w:rPr>
          <w:sz w:val="22"/>
          <w:szCs w:val="22"/>
        </w:rPr>
        <w:t>home</w:t>
      </w:r>
      <w:r w:rsidR="0014071B">
        <w:rPr>
          <w:sz w:val="22"/>
          <w:szCs w:val="22"/>
        </w:rPr>
        <w:t>.</w:t>
      </w:r>
    </w:p>
    <w:p w14:paraId="71C35940" w14:textId="5D32114A" w:rsidR="00DF1930" w:rsidRPr="005B7F26" w:rsidRDefault="0014071B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14071B">
        <w:rPr>
          <w:sz w:val="22"/>
          <w:szCs w:val="22"/>
        </w:rPr>
        <w:t>Created a server (node.js) which showed monitoring information about the home. (temperature, humidity, air quality etc.)</w:t>
      </w:r>
    </w:p>
    <w:p w14:paraId="1A31793F" w14:textId="25237ED4" w:rsidR="005E4B79" w:rsidRPr="007D6409" w:rsidRDefault="00652A66" w:rsidP="00F3152A">
      <w:pPr>
        <w:pStyle w:val="ListParagraph"/>
        <w:numPr>
          <w:ilvl w:val="0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FRC Team 293 </w:t>
      </w:r>
      <w:r w:rsidR="001F6F74" w:rsidRPr="007D6409">
        <w:rPr>
          <w:sz w:val="22"/>
          <w:szCs w:val="22"/>
        </w:rPr>
        <w:t xml:space="preserve">High School </w:t>
      </w:r>
      <w:r w:rsidR="005E4B79" w:rsidRPr="007D6409">
        <w:rPr>
          <w:sz w:val="22"/>
          <w:szCs w:val="22"/>
        </w:rPr>
        <w:t>Robotics:</w:t>
      </w:r>
      <w:r w:rsidR="00D50A1B" w:rsidRPr="007D6409">
        <w:rPr>
          <w:sz w:val="22"/>
          <w:szCs w:val="22"/>
        </w:rPr>
        <w:t xml:space="preserve"> (</w:t>
      </w:r>
      <w:r w:rsidR="0099445D" w:rsidRPr="007D6409">
        <w:rPr>
          <w:sz w:val="22"/>
          <w:szCs w:val="22"/>
        </w:rPr>
        <w:t>2013-201</w:t>
      </w:r>
      <w:r w:rsidR="00500DD4" w:rsidRPr="007D6409">
        <w:rPr>
          <w:sz w:val="22"/>
          <w:szCs w:val="22"/>
        </w:rPr>
        <w:t>7</w:t>
      </w:r>
      <w:r w:rsidR="00D50A1B" w:rsidRPr="007D6409">
        <w:rPr>
          <w:sz w:val="22"/>
          <w:szCs w:val="22"/>
        </w:rPr>
        <w:t xml:space="preserve"> currently: advisor)  </w:t>
      </w:r>
    </w:p>
    <w:p w14:paraId="0866C331" w14:textId="10C3F656" w:rsidR="005E4B79" w:rsidRPr="007D6409" w:rsidRDefault="005E4B79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Lead Control Systems Engineer</w:t>
      </w:r>
      <w:r w:rsidR="00E57ED4" w:rsidRPr="007D6409">
        <w:rPr>
          <w:sz w:val="22"/>
          <w:szCs w:val="22"/>
        </w:rPr>
        <w:t>,</w:t>
      </w:r>
      <w:r w:rsidRPr="007D6409">
        <w:rPr>
          <w:sz w:val="22"/>
          <w:szCs w:val="22"/>
        </w:rPr>
        <w:t xml:space="preserve"> President</w:t>
      </w:r>
      <w:r w:rsidR="00E57ED4" w:rsidRPr="007D6409">
        <w:rPr>
          <w:sz w:val="22"/>
          <w:szCs w:val="22"/>
        </w:rPr>
        <w:t>, Robot Driver</w:t>
      </w:r>
      <w:r w:rsidR="007070C4" w:rsidRPr="007D6409">
        <w:rPr>
          <w:sz w:val="22"/>
          <w:szCs w:val="22"/>
        </w:rPr>
        <w:t xml:space="preserve">, </w:t>
      </w:r>
      <w:r w:rsidR="000D5579" w:rsidRPr="007D6409">
        <w:rPr>
          <w:sz w:val="22"/>
          <w:szCs w:val="22"/>
        </w:rPr>
        <w:t>I</w:t>
      </w:r>
      <w:r w:rsidR="007070C4" w:rsidRPr="007D6409">
        <w:rPr>
          <w:sz w:val="22"/>
          <w:szCs w:val="22"/>
        </w:rPr>
        <w:t>nspector</w:t>
      </w:r>
    </w:p>
    <w:p w14:paraId="5304EA85" w14:textId="563B2FAD" w:rsidR="008D7080" w:rsidRPr="007D6409" w:rsidRDefault="008D7080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Worked on </w:t>
      </w:r>
      <w:r w:rsidR="00680F70" w:rsidRPr="007D6409">
        <w:rPr>
          <w:sz w:val="22"/>
          <w:szCs w:val="22"/>
        </w:rPr>
        <w:t xml:space="preserve">workshops </w:t>
      </w:r>
      <w:r w:rsidRPr="007D6409">
        <w:rPr>
          <w:sz w:val="22"/>
          <w:szCs w:val="22"/>
        </w:rPr>
        <w:t xml:space="preserve">educating new members on </w:t>
      </w:r>
      <w:r w:rsidR="00680F70" w:rsidRPr="007D6409">
        <w:rPr>
          <w:sz w:val="22"/>
          <w:szCs w:val="22"/>
        </w:rPr>
        <w:t>programming.</w:t>
      </w:r>
    </w:p>
    <w:p w14:paraId="1ECA8939" w14:textId="6BCDAEED" w:rsidR="0028747B" w:rsidRPr="007D6409" w:rsidRDefault="1D714286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Led </w:t>
      </w:r>
      <w:r w:rsidR="00AD5CAE" w:rsidRPr="007D6409">
        <w:rPr>
          <w:sz w:val="22"/>
          <w:szCs w:val="22"/>
        </w:rPr>
        <w:t>many projects such as</w:t>
      </w:r>
      <w:r w:rsidR="0007565A" w:rsidRPr="007D6409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the Onboard Auto-Targeting System project for “Boulder”/Dodgeball Shot Aiming using OpenCV</w:t>
      </w:r>
      <w:r w:rsidR="001A1766" w:rsidRPr="007D6409">
        <w:rPr>
          <w:sz w:val="22"/>
          <w:szCs w:val="22"/>
        </w:rPr>
        <w:t>, on Fine Mechanism Angle Control and Custom Control Boards using TI HID Driver</w:t>
      </w:r>
    </w:p>
    <w:p w14:paraId="6C117580" w14:textId="57B9304C" w:rsidR="0070530F" w:rsidRPr="007D6409" w:rsidRDefault="0070530F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Bitcoin Mining</w:t>
      </w:r>
      <w:r w:rsidR="00DC4E87" w:rsidRPr="007D6409">
        <w:rPr>
          <w:sz w:val="22"/>
          <w:szCs w:val="22"/>
        </w:rPr>
        <w:t>: Worked to program early FPGAs to mine Bitcoins efficiently</w:t>
      </w:r>
      <w:r w:rsidR="008C3560">
        <w:rPr>
          <w:sz w:val="22"/>
          <w:szCs w:val="22"/>
        </w:rPr>
        <w:t xml:space="preserve"> (201</w:t>
      </w:r>
      <w:r w:rsidR="00D02D93">
        <w:rPr>
          <w:sz w:val="22"/>
          <w:szCs w:val="22"/>
        </w:rPr>
        <w:t>3</w:t>
      </w:r>
      <w:r w:rsidR="008C3560">
        <w:rPr>
          <w:sz w:val="22"/>
          <w:szCs w:val="22"/>
        </w:rPr>
        <w:t>)</w:t>
      </w:r>
    </w:p>
    <w:p w14:paraId="7C7A2B5A" w14:textId="06939BC9" w:rsidR="1D714286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Admin and founding member of Cryptocurrency Collectors Club on Facebook (currently has 75,000+ members and a wealth of collated information)</w:t>
      </w:r>
    </w:p>
    <w:p w14:paraId="67CC186D" w14:textId="7FB3FD5C" w:rsidR="00A46609" w:rsidRDefault="00A46609" w:rsidP="00F3152A">
      <w:pPr>
        <w:pStyle w:val="ListParagraph"/>
        <w:numPr>
          <w:ilvl w:val="1"/>
          <w:numId w:val="8"/>
        </w:numPr>
        <w:spacing w:before="40" w:after="0"/>
        <w:rPr>
          <w:sz w:val="24"/>
          <w:szCs w:val="24"/>
        </w:rPr>
      </w:pPr>
      <w:r>
        <w:rPr>
          <w:sz w:val="24"/>
          <w:szCs w:val="24"/>
        </w:rPr>
        <w:t>Specialize in</w:t>
      </w:r>
      <w:r w:rsidR="006B3C25">
        <w:rPr>
          <w:sz w:val="24"/>
          <w:szCs w:val="24"/>
        </w:rPr>
        <w:t xml:space="preserve"> ML</w:t>
      </w:r>
      <w:r>
        <w:rPr>
          <w:sz w:val="24"/>
          <w:szCs w:val="24"/>
        </w:rPr>
        <w:t xml:space="preserve"> trading algorithms for short term positions.</w:t>
      </w:r>
    </w:p>
    <w:p w14:paraId="4A642C9F" w14:textId="77777777" w:rsidR="00657C95" w:rsidRPr="005E4B79" w:rsidRDefault="00E320B7" w:rsidP="00F3152A">
      <w:pPr>
        <w:pStyle w:val="SectionHeading"/>
        <w:spacing w:before="40" w:after="0"/>
        <w:rPr>
          <w:szCs w:val="24"/>
        </w:rPr>
      </w:pPr>
      <w:r w:rsidRPr="005E4B79">
        <w:rPr>
          <w:szCs w:val="24"/>
        </w:rPr>
        <w:t>Education</w:t>
      </w:r>
      <w:r w:rsidR="00657C95" w:rsidRPr="005E4B79">
        <w:rPr>
          <w:szCs w:val="24"/>
        </w:rPr>
        <w:t>:</w:t>
      </w:r>
    </w:p>
    <w:p w14:paraId="29064FAA" w14:textId="71D75347" w:rsidR="0028747B" w:rsidRPr="007D6409" w:rsidRDefault="1D714286" w:rsidP="00F3152A">
      <w:pPr>
        <w:pStyle w:val="ListParagraph"/>
        <w:numPr>
          <w:ilvl w:val="0"/>
          <w:numId w:val="5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Georgia Tech: </w:t>
      </w:r>
      <w:r w:rsidR="00DD1F64" w:rsidRPr="007D6409">
        <w:rPr>
          <w:sz w:val="22"/>
          <w:szCs w:val="22"/>
        </w:rPr>
        <w:t>Computer</w:t>
      </w:r>
      <w:r w:rsidRPr="007D6409">
        <w:rPr>
          <w:sz w:val="22"/>
          <w:szCs w:val="22"/>
        </w:rPr>
        <w:t xml:space="preserve"> Engineering</w:t>
      </w:r>
      <w:r w:rsidR="00FF5317" w:rsidRPr="007D6409">
        <w:rPr>
          <w:sz w:val="22"/>
          <w:szCs w:val="22"/>
        </w:rPr>
        <w:t>/CS Minor in Intelligence</w:t>
      </w:r>
      <w:r w:rsidRPr="007D6409">
        <w:rPr>
          <w:sz w:val="22"/>
          <w:szCs w:val="22"/>
        </w:rPr>
        <w:t xml:space="preserve"> (Grad: Spring 2020)</w:t>
      </w:r>
    </w:p>
    <w:p w14:paraId="684425CD" w14:textId="0EB99EC8" w:rsidR="000E2F53" w:rsidRDefault="1D714286" w:rsidP="00F3152A">
      <w:pPr>
        <w:pStyle w:val="ListParagraph"/>
        <w:numPr>
          <w:ilvl w:val="1"/>
          <w:numId w:val="5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ECE 2020 (Digital Logic Design)</w:t>
      </w:r>
      <w:r w:rsidR="00E860B0" w:rsidRPr="007D6409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ECE 2036</w:t>
      </w:r>
      <w:r w:rsidR="00BB034B" w:rsidRPr="007D6409">
        <w:rPr>
          <w:sz w:val="22"/>
          <w:szCs w:val="22"/>
        </w:rPr>
        <w:t>/</w:t>
      </w:r>
      <w:r w:rsidRPr="007D6409">
        <w:rPr>
          <w:sz w:val="22"/>
          <w:szCs w:val="22"/>
        </w:rPr>
        <w:t>2035(Programming Hw/Sw)</w:t>
      </w:r>
      <w:r w:rsidR="00AC7BF0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2026(</w:t>
      </w:r>
      <w:r w:rsidR="00547B77" w:rsidRPr="007D6409">
        <w:rPr>
          <w:sz w:val="22"/>
          <w:szCs w:val="22"/>
        </w:rPr>
        <w:t>DSP</w:t>
      </w:r>
      <w:r w:rsidRPr="007D6409">
        <w:rPr>
          <w:sz w:val="22"/>
          <w:szCs w:val="22"/>
        </w:rPr>
        <w:t>)</w:t>
      </w:r>
      <w:r w:rsidR="00151FDF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>ECE 2031 (Digital Design Lab)</w:t>
      </w:r>
      <w:r w:rsidR="000932EC">
        <w:rPr>
          <w:sz w:val="22"/>
          <w:szCs w:val="22"/>
        </w:rPr>
        <w:t>,</w:t>
      </w:r>
      <w:r w:rsidR="005F56DC" w:rsidRPr="007D6409">
        <w:rPr>
          <w:sz w:val="22"/>
          <w:szCs w:val="22"/>
        </w:rPr>
        <w:t xml:space="preserve"> ECE 2040 (Circuit</w:t>
      </w:r>
      <w:r w:rsidR="00151731">
        <w:rPr>
          <w:sz w:val="22"/>
          <w:szCs w:val="22"/>
        </w:rPr>
        <w:t>s</w:t>
      </w:r>
      <w:r w:rsidR="005F56DC" w:rsidRPr="007D6409">
        <w:rPr>
          <w:sz w:val="22"/>
          <w:szCs w:val="22"/>
        </w:rPr>
        <w:t>)</w:t>
      </w:r>
      <w:r w:rsidR="009241AA">
        <w:rPr>
          <w:sz w:val="22"/>
          <w:szCs w:val="22"/>
        </w:rPr>
        <w:t>,</w:t>
      </w:r>
      <w:r w:rsidR="005F56DC" w:rsidRPr="007D6409">
        <w:rPr>
          <w:sz w:val="22"/>
          <w:szCs w:val="22"/>
        </w:rPr>
        <w:t xml:space="preserve"> ECE 3020 (Math Found</w:t>
      </w:r>
      <w:r w:rsidR="00B47F8B" w:rsidRPr="007D6409">
        <w:rPr>
          <w:sz w:val="22"/>
          <w:szCs w:val="22"/>
        </w:rPr>
        <w:t>.</w:t>
      </w:r>
      <w:r w:rsidR="005F56DC" w:rsidRPr="007D6409">
        <w:rPr>
          <w:sz w:val="22"/>
          <w:szCs w:val="22"/>
        </w:rPr>
        <w:t>)</w:t>
      </w:r>
      <w:r w:rsidR="004D1E12">
        <w:rPr>
          <w:sz w:val="22"/>
          <w:szCs w:val="22"/>
        </w:rPr>
        <w:t>,</w:t>
      </w:r>
      <w:r w:rsidR="007478B6" w:rsidRPr="007D6409">
        <w:rPr>
          <w:sz w:val="22"/>
          <w:szCs w:val="22"/>
        </w:rPr>
        <w:t xml:space="preserve"> </w:t>
      </w:r>
      <w:r w:rsidR="002C52F3">
        <w:rPr>
          <w:sz w:val="22"/>
          <w:szCs w:val="22"/>
        </w:rPr>
        <w:t>ECE 3030 (Physical Foun.), ECE 3056(Comp. Arc. Concurr. Energy)</w:t>
      </w:r>
      <w:r w:rsidR="0030063C">
        <w:rPr>
          <w:sz w:val="22"/>
          <w:szCs w:val="22"/>
        </w:rPr>
        <w:t>,</w:t>
      </w:r>
      <w:r w:rsidR="002C52F3">
        <w:rPr>
          <w:sz w:val="22"/>
          <w:szCs w:val="22"/>
        </w:rPr>
        <w:t xml:space="preserve"> ECE 3550 (Feedback Controls)</w:t>
      </w:r>
    </w:p>
    <w:p w14:paraId="4352B1EF" w14:textId="08EFDF2D" w:rsidR="00505239" w:rsidRPr="007D6409" w:rsidRDefault="000E2F53" w:rsidP="007478B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lastRenderedPageBreak/>
        <w:t xml:space="preserve">CS 1371 (Matlab), CS 1331 (Obj. Ori), </w:t>
      </w:r>
      <w:r w:rsidR="005F56DC" w:rsidRPr="007D6409">
        <w:rPr>
          <w:sz w:val="22"/>
          <w:szCs w:val="22"/>
        </w:rPr>
        <w:t xml:space="preserve">CS 1332 (Data Structures and </w:t>
      </w:r>
      <w:r w:rsidR="00250BF7">
        <w:rPr>
          <w:sz w:val="22"/>
          <w:szCs w:val="22"/>
        </w:rPr>
        <w:t>a</w:t>
      </w:r>
      <w:r w:rsidR="005F56DC" w:rsidRPr="007D6409">
        <w:rPr>
          <w:sz w:val="22"/>
          <w:szCs w:val="22"/>
        </w:rPr>
        <w:t>lgos)</w:t>
      </w:r>
      <w:r w:rsidR="00C83A98">
        <w:rPr>
          <w:sz w:val="22"/>
          <w:szCs w:val="22"/>
        </w:rPr>
        <w:t>, CS 3600 (</w:t>
      </w:r>
      <w:r w:rsidR="00D052ED">
        <w:rPr>
          <w:sz w:val="22"/>
          <w:szCs w:val="22"/>
        </w:rPr>
        <w:t>Intro</w:t>
      </w:r>
      <w:r w:rsidR="000641F3">
        <w:rPr>
          <w:sz w:val="22"/>
          <w:szCs w:val="22"/>
        </w:rPr>
        <w:t xml:space="preserve"> </w:t>
      </w:r>
      <w:r w:rsidR="00C83A98">
        <w:rPr>
          <w:sz w:val="22"/>
          <w:szCs w:val="22"/>
        </w:rPr>
        <w:t>AI)</w:t>
      </w:r>
      <w:r w:rsidR="001B7F0E">
        <w:rPr>
          <w:sz w:val="22"/>
          <w:szCs w:val="22"/>
        </w:rPr>
        <w:t>,</w:t>
      </w:r>
      <w:r w:rsidR="005507AE">
        <w:rPr>
          <w:sz w:val="22"/>
          <w:szCs w:val="22"/>
        </w:rPr>
        <w:t xml:space="preserve"> CS 4649 (Robot Inteli. Planning)</w:t>
      </w:r>
      <w:r w:rsidR="00DA3717">
        <w:rPr>
          <w:sz w:val="22"/>
          <w:szCs w:val="22"/>
        </w:rPr>
        <w:t xml:space="preserve">, </w:t>
      </w:r>
      <w:r w:rsidR="00206D21">
        <w:rPr>
          <w:sz w:val="22"/>
          <w:szCs w:val="22"/>
        </w:rPr>
        <w:t xml:space="preserve">CS </w:t>
      </w:r>
      <w:r w:rsidR="00AC1045">
        <w:rPr>
          <w:sz w:val="22"/>
          <w:szCs w:val="22"/>
        </w:rPr>
        <w:t>4641 (Machine Learning)</w:t>
      </w:r>
      <w:r w:rsidR="00D45C03" w:rsidRPr="007D6409">
        <w:rPr>
          <w:sz w:val="22"/>
          <w:szCs w:val="22"/>
        </w:rPr>
        <w:br/>
      </w:r>
    </w:p>
    <w:sectPr w:rsidR="00505239" w:rsidRPr="007D6409" w:rsidSect="00BC2EC2">
      <w:footerReference w:type="default" r:id="rId10"/>
      <w:pgSz w:w="12240" w:h="15840"/>
      <w:pgMar w:top="864" w:right="1440" w:bottom="86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7A31" w14:textId="77777777" w:rsidR="00D3023F" w:rsidRDefault="00D3023F">
      <w:pPr>
        <w:spacing w:after="0"/>
      </w:pPr>
      <w:r>
        <w:separator/>
      </w:r>
    </w:p>
  </w:endnote>
  <w:endnote w:type="continuationSeparator" w:id="0">
    <w:p w14:paraId="214029C6" w14:textId="77777777" w:rsidR="00D3023F" w:rsidRDefault="00D30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DC18" w14:textId="77777777" w:rsidR="001F6F74" w:rsidRDefault="001F6F7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9AD8C" w14:textId="77777777" w:rsidR="00D3023F" w:rsidRDefault="00D3023F">
      <w:pPr>
        <w:spacing w:after="0"/>
      </w:pPr>
      <w:r>
        <w:separator/>
      </w:r>
    </w:p>
  </w:footnote>
  <w:footnote w:type="continuationSeparator" w:id="0">
    <w:p w14:paraId="1F58FB4D" w14:textId="77777777" w:rsidR="00D3023F" w:rsidRDefault="00D302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1D5"/>
    <w:multiLevelType w:val="hybridMultilevel"/>
    <w:tmpl w:val="7498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2E3E"/>
    <w:multiLevelType w:val="hybridMultilevel"/>
    <w:tmpl w:val="9D0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17FFD"/>
    <w:rsid w:val="00054FCA"/>
    <w:rsid w:val="0006213D"/>
    <w:rsid w:val="000641F3"/>
    <w:rsid w:val="00065263"/>
    <w:rsid w:val="0007565A"/>
    <w:rsid w:val="00081A7A"/>
    <w:rsid w:val="000833EE"/>
    <w:rsid w:val="000919D7"/>
    <w:rsid w:val="000932EC"/>
    <w:rsid w:val="000B317B"/>
    <w:rsid w:val="000B6294"/>
    <w:rsid w:val="000C5B55"/>
    <w:rsid w:val="000D5579"/>
    <w:rsid w:val="000E2F53"/>
    <w:rsid w:val="00102977"/>
    <w:rsid w:val="00103EFC"/>
    <w:rsid w:val="001134B2"/>
    <w:rsid w:val="00117911"/>
    <w:rsid w:val="0014071B"/>
    <w:rsid w:val="00151731"/>
    <w:rsid w:val="00151FDF"/>
    <w:rsid w:val="001523BE"/>
    <w:rsid w:val="0016207C"/>
    <w:rsid w:val="00193E14"/>
    <w:rsid w:val="001A1766"/>
    <w:rsid w:val="001A4A21"/>
    <w:rsid w:val="001A4E62"/>
    <w:rsid w:val="001B5FB5"/>
    <w:rsid w:val="001B7081"/>
    <w:rsid w:val="001B7F0E"/>
    <w:rsid w:val="001E4B96"/>
    <w:rsid w:val="001E5E34"/>
    <w:rsid w:val="001F5E6C"/>
    <w:rsid w:val="001F6F74"/>
    <w:rsid w:val="001F7743"/>
    <w:rsid w:val="00203607"/>
    <w:rsid w:val="00203B91"/>
    <w:rsid w:val="00206D21"/>
    <w:rsid w:val="0022550B"/>
    <w:rsid w:val="00234714"/>
    <w:rsid w:val="002362A6"/>
    <w:rsid w:val="00241CBA"/>
    <w:rsid w:val="00246E1A"/>
    <w:rsid w:val="00250BF7"/>
    <w:rsid w:val="00250D05"/>
    <w:rsid w:val="00255245"/>
    <w:rsid w:val="00257199"/>
    <w:rsid w:val="00271EAB"/>
    <w:rsid w:val="00272178"/>
    <w:rsid w:val="0028747B"/>
    <w:rsid w:val="00291F16"/>
    <w:rsid w:val="002A2578"/>
    <w:rsid w:val="002B7753"/>
    <w:rsid w:val="002C3BA1"/>
    <w:rsid w:val="002C52F3"/>
    <w:rsid w:val="0030063C"/>
    <w:rsid w:val="00313881"/>
    <w:rsid w:val="00327898"/>
    <w:rsid w:val="00337135"/>
    <w:rsid w:val="00353645"/>
    <w:rsid w:val="0035689E"/>
    <w:rsid w:val="003676EB"/>
    <w:rsid w:val="003743BD"/>
    <w:rsid w:val="00377928"/>
    <w:rsid w:val="00381DAF"/>
    <w:rsid w:val="00386E34"/>
    <w:rsid w:val="003C09BF"/>
    <w:rsid w:val="003C5346"/>
    <w:rsid w:val="003C7019"/>
    <w:rsid w:val="003F486A"/>
    <w:rsid w:val="00401732"/>
    <w:rsid w:val="004458BB"/>
    <w:rsid w:val="0045618B"/>
    <w:rsid w:val="004675F7"/>
    <w:rsid w:val="0048208A"/>
    <w:rsid w:val="004B0B8C"/>
    <w:rsid w:val="004C50FD"/>
    <w:rsid w:val="004D1E12"/>
    <w:rsid w:val="004E12AC"/>
    <w:rsid w:val="00500DD4"/>
    <w:rsid w:val="00505239"/>
    <w:rsid w:val="0051778E"/>
    <w:rsid w:val="00522DD3"/>
    <w:rsid w:val="00541BE3"/>
    <w:rsid w:val="0054211C"/>
    <w:rsid w:val="00546461"/>
    <w:rsid w:val="00547B77"/>
    <w:rsid w:val="005507AE"/>
    <w:rsid w:val="00556720"/>
    <w:rsid w:val="00571E80"/>
    <w:rsid w:val="0057312A"/>
    <w:rsid w:val="0058401C"/>
    <w:rsid w:val="00591833"/>
    <w:rsid w:val="00597397"/>
    <w:rsid w:val="005A62B5"/>
    <w:rsid w:val="005B297E"/>
    <w:rsid w:val="005B7F26"/>
    <w:rsid w:val="005C4460"/>
    <w:rsid w:val="005E4B79"/>
    <w:rsid w:val="005E4CD8"/>
    <w:rsid w:val="005F2097"/>
    <w:rsid w:val="005F56DC"/>
    <w:rsid w:val="006029C1"/>
    <w:rsid w:val="00603655"/>
    <w:rsid w:val="00640D9A"/>
    <w:rsid w:val="00650A8C"/>
    <w:rsid w:val="0065242C"/>
    <w:rsid w:val="00652A66"/>
    <w:rsid w:val="00657C95"/>
    <w:rsid w:val="00680F70"/>
    <w:rsid w:val="00683E07"/>
    <w:rsid w:val="006A7B6B"/>
    <w:rsid w:val="006B3C25"/>
    <w:rsid w:val="006C4385"/>
    <w:rsid w:val="006D50B9"/>
    <w:rsid w:val="006F6D55"/>
    <w:rsid w:val="0070530F"/>
    <w:rsid w:val="007070C4"/>
    <w:rsid w:val="007103AE"/>
    <w:rsid w:val="00714A8C"/>
    <w:rsid w:val="00743201"/>
    <w:rsid w:val="007478B6"/>
    <w:rsid w:val="00755ACF"/>
    <w:rsid w:val="007918EB"/>
    <w:rsid w:val="00795893"/>
    <w:rsid w:val="007B587A"/>
    <w:rsid w:val="007C678F"/>
    <w:rsid w:val="007C7DFD"/>
    <w:rsid w:val="007D6409"/>
    <w:rsid w:val="007E39B4"/>
    <w:rsid w:val="007E4F71"/>
    <w:rsid w:val="007F6712"/>
    <w:rsid w:val="008022EB"/>
    <w:rsid w:val="00807CB6"/>
    <w:rsid w:val="0081498D"/>
    <w:rsid w:val="008255AE"/>
    <w:rsid w:val="00827BA5"/>
    <w:rsid w:val="00836EB7"/>
    <w:rsid w:val="00846CCC"/>
    <w:rsid w:val="00896B31"/>
    <w:rsid w:val="008A7153"/>
    <w:rsid w:val="008B2450"/>
    <w:rsid w:val="008C3560"/>
    <w:rsid w:val="008C5F9C"/>
    <w:rsid w:val="008D29C5"/>
    <w:rsid w:val="008D7080"/>
    <w:rsid w:val="008D71AB"/>
    <w:rsid w:val="008E2BE4"/>
    <w:rsid w:val="008F31C1"/>
    <w:rsid w:val="008F74A2"/>
    <w:rsid w:val="009071B7"/>
    <w:rsid w:val="00915313"/>
    <w:rsid w:val="009241AA"/>
    <w:rsid w:val="00954769"/>
    <w:rsid w:val="009622B1"/>
    <w:rsid w:val="00975ADA"/>
    <w:rsid w:val="0099445D"/>
    <w:rsid w:val="009F722A"/>
    <w:rsid w:val="00A0358C"/>
    <w:rsid w:val="00A07982"/>
    <w:rsid w:val="00A11BFA"/>
    <w:rsid w:val="00A2447A"/>
    <w:rsid w:val="00A325AD"/>
    <w:rsid w:val="00A46609"/>
    <w:rsid w:val="00A57FC3"/>
    <w:rsid w:val="00A66972"/>
    <w:rsid w:val="00A84451"/>
    <w:rsid w:val="00A95AA2"/>
    <w:rsid w:val="00AC1045"/>
    <w:rsid w:val="00AC295F"/>
    <w:rsid w:val="00AC3BC6"/>
    <w:rsid w:val="00AC7BF0"/>
    <w:rsid w:val="00AD5CAE"/>
    <w:rsid w:val="00B00AD1"/>
    <w:rsid w:val="00B13A0A"/>
    <w:rsid w:val="00B23EC5"/>
    <w:rsid w:val="00B47F8B"/>
    <w:rsid w:val="00B637A1"/>
    <w:rsid w:val="00B70B30"/>
    <w:rsid w:val="00B85721"/>
    <w:rsid w:val="00BA067A"/>
    <w:rsid w:val="00BA2F5F"/>
    <w:rsid w:val="00BB034B"/>
    <w:rsid w:val="00BC2EC2"/>
    <w:rsid w:val="00BF0369"/>
    <w:rsid w:val="00BF4BDB"/>
    <w:rsid w:val="00C06FF0"/>
    <w:rsid w:val="00C10CEA"/>
    <w:rsid w:val="00C23DF1"/>
    <w:rsid w:val="00C411A2"/>
    <w:rsid w:val="00C50D85"/>
    <w:rsid w:val="00C51EAB"/>
    <w:rsid w:val="00C8010C"/>
    <w:rsid w:val="00C80F30"/>
    <w:rsid w:val="00C83A98"/>
    <w:rsid w:val="00CA3E1C"/>
    <w:rsid w:val="00CB3F00"/>
    <w:rsid w:val="00CB415E"/>
    <w:rsid w:val="00CC4FA5"/>
    <w:rsid w:val="00CD0446"/>
    <w:rsid w:val="00CD0CC1"/>
    <w:rsid w:val="00CE0C1D"/>
    <w:rsid w:val="00CE6C7B"/>
    <w:rsid w:val="00D02D93"/>
    <w:rsid w:val="00D052ED"/>
    <w:rsid w:val="00D2151E"/>
    <w:rsid w:val="00D3023F"/>
    <w:rsid w:val="00D4517E"/>
    <w:rsid w:val="00D45C03"/>
    <w:rsid w:val="00D50A1B"/>
    <w:rsid w:val="00D7738F"/>
    <w:rsid w:val="00D82F08"/>
    <w:rsid w:val="00D909EB"/>
    <w:rsid w:val="00DA361C"/>
    <w:rsid w:val="00DA3717"/>
    <w:rsid w:val="00DC2A3C"/>
    <w:rsid w:val="00DC4E87"/>
    <w:rsid w:val="00DC620A"/>
    <w:rsid w:val="00DD1F64"/>
    <w:rsid w:val="00DD505E"/>
    <w:rsid w:val="00DE09D6"/>
    <w:rsid w:val="00DE26D1"/>
    <w:rsid w:val="00DF1930"/>
    <w:rsid w:val="00DF28B5"/>
    <w:rsid w:val="00DF34B1"/>
    <w:rsid w:val="00DF6263"/>
    <w:rsid w:val="00E22EB1"/>
    <w:rsid w:val="00E25089"/>
    <w:rsid w:val="00E320B7"/>
    <w:rsid w:val="00E57ED4"/>
    <w:rsid w:val="00E70768"/>
    <w:rsid w:val="00E708BC"/>
    <w:rsid w:val="00E860B0"/>
    <w:rsid w:val="00EA29C3"/>
    <w:rsid w:val="00EC09D2"/>
    <w:rsid w:val="00ED008E"/>
    <w:rsid w:val="00EE01D3"/>
    <w:rsid w:val="00EE0D17"/>
    <w:rsid w:val="00F12509"/>
    <w:rsid w:val="00F24B37"/>
    <w:rsid w:val="00F3152A"/>
    <w:rsid w:val="00F44F08"/>
    <w:rsid w:val="00F47795"/>
    <w:rsid w:val="00F50310"/>
    <w:rsid w:val="00F50903"/>
    <w:rsid w:val="00F749B8"/>
    <w:rsid w:val="00FA4941"/>
    <w:rsid w:val="00FB32F0"/>
    <w:rsid w:val="00FC5C4B"/>
    <w:rsid w:val="00FE320D"/>
    <w:rsid w:val="00FE73DC"/>
    <w:rsid w:val="00FF5317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D8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shaw@gatech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102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Shaw</dc:creator>
  <cp:keywords/>
  <cp:lastModifiedBy>Shaw, Kenneth</cp:lastModifiedBy>
  <cp:revision>206</cp:revision>
  <cp:lastPrinted>2017-09-04T21:42:00Z</cp:lastPrinted>
  <dcterms:created xsi:type="dcterms:W3CDTF">2017-09-05T16:43:00Z</dcterms:created>
  <dcterms:modified xsi:type="dcterms:W3CDTF">2019-07-08T02:20:00Z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