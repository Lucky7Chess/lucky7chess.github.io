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7322" w14:textId="77777777" w:rsidR="004B0B8C" w:rsidRPr="00250D05" w:rsidRDefault="00E320B7" w:rsidP="00250D05">
      <w:pPr>
        <w:pStyle w:val="Title"/>
        <w:spacing w:after="0"/>
        <w:rPr>
          <w:sz w:val="32"/>
          <w:szCs w:val="32"/>
        </w:rPr>
      </w:pPr>
      <w:r w:rsidRPr="00250D05">
        <w:rPr>
          <w:sz w:val="32"/>
          <w:szCs w:val="32"/>
        </w:rPr>
        <w:t>‍‍</w:t>
      </w:r>
      <w:r w:rsidR="00657C95" w:rsidRPr="00250D05">
        <w:rPr>
          <w:sz w:val="32"/>
          <w:szCs w:val="32"/>
        </w:rPr>
        <w:t>Kenneth Shaw</w:t>
      </w:r>
    </w:p>
    <w:p w14:paraId="16C927F0" w14:textId="358FFE19" w:rsidR="004B0B8C" w:rsidRDefault="00C50F8F" w:rsidP="000833EE">
      <w:pPr>
        <w:spacing w:after="0"/>
        <w:rPr>
          <w:sz w:val="24"/>
          <w:szCs w:val="24"/>
        </w:rPr>
      </w:pPr>
      <w:r>
        <w:rPr>
          <w:sz w:val="24"/>
          <w:szCs w:val="24"/>
        </w:rPr>
        <w:t>Senior</w:t>
      </w:r>
      <w:r w:rsidR="008C5F9C">
        <w:rPr>
          <w:sz w:val="24"/>
          <w:szCs w:val="24"/>
        </w:rPr>
        <w:t xml:space="preserve"> </w:t>
      </w:r>
      <w:r w:rsidR="006D50B9">
        <w:rPr>
          <w:sz w:val="24"/>
          <w:szCs w:val="24"/>
        </w:rPr>
        <w:t>Undergraduate at Georgia Institute of Technology</w:t>
      </w:r>
      <w:r w:rsidR="001B7081">
        <w:rPr>
          <w:sz w:val="24"/>
          <w:szCs w:val="24"/>
        </w:rPr>
        <w:t xml:space="preserve">: </w:t>
      </w:r>
      <w:hyperlink r:id="rId10" w:history="1">
        <w:r w:rsidR="005E4CD8" w:rsidRPr="00671E47">
          <w:rPr>
            <w:rStyle w:val="Hyperlink"/>
            <w:sz w:val="24"/>
            <w:szCs w:val="24"/>
          </w:rPr>
          <w:t>kshaw@gatech.edu</w:t>
        </w:r>
      </w:hyperlink>
      <w:r w:rsidR="0022550B">
        <w:rPr>
          <w:sz w:val="24"/>
          <w:szCs w:val="24"/>
        </w:rPr>
        <w:t xml:space="preserve"> </w:t>
      </w:r>
    </w:p>
    <w:p w14:paraId="39409385" w14:textId="1776C5F4" w:rsidR="005E4CD8" w:rsidRDefault="005E4CD8" w:rsidP="00F3152A">
      <w:pPr>
        <w:pStyle w:val="SectionHeading"/>
        <w:spacing w:before="40" w:after="0"/>
        <w:rPr>
          <w:szCs w:val="24"/>
        </w:rPr>
      </w:pPr>
      <w:r>
        <w:rPr>
          <w:szCs w:val="24"/>
        </w:rPr>
        <w:t>Research:</w:t>
      </w:r>
    </w:p>
    <w:p w14:paraId="27F6169F" w14:textId="1262C9D8" w:rsidR="00DF6263" w:rsidRDefault="00DF6263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>
        <w:rPr>
          <w:sz w:val="22"/>
          <w:szCs w:val="22"/>
        </w:rPr>
        <w:t>C</w:t>
      </w:r>
      <w:r w:rsidR="002B58F7">
        <w:rPr>
          <w:sz w:val="22"/>
          <w:szCs w:val="22"/>
        </w:rPr>
        <w:t xml:space="preserve">arnegie Mellon </w:t>
      </w:r>
      <w:r>
        <w:rPr>
          <w:sz w:val="22"/>
          <w:szCs w:val="22"/>
        </w:rPr>
        <w:t>Robotics Institute Summer Scholar</w:t>
      </w:r>
      <w:r w:rsidR="00E70768">
        <w:rPr>
          <w:sz w:val="22"/>
          <w:szCs w:val="22"/>
        </w:rPr>
        <w:t xml:space="preserve"> (Summer 2019)</w:t>
      </w:r>
    </w:p>
    <w:p w14:paraId="2FA93A71" w14:textId="08A84774" w:rsidR="00AE58DC" w:rsidRDefault="006476C3" w:rsidP="00DF6263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 xml:space="preserve">Visited under </w:t>
      </w:r>
      <w:r w:rsidR="00530BC7">
        <w:rPr>
          <w:sz w:val="22"/>
          <w:szCs w:val="22"/>
        </w:rPr>
        <w:t>Dr.</w:t>
      </w:r>
      <w:r w:rsidR="00DF6263">
        <w:rPr>
          <w:sz w:val="22"/>
          <w:szCs w:val="22"/>
        </w:rPr>
        <w:t xml:space="preserve"> Chang</w:t>
      </w:r>
      <w:r w:rsidR="00847D16">
        <w:rPr>
          <w:sz w:val="22"/>
          <w:szCs w:val="22"/>
        </w:rPr>
        <w:t>li</w:t>
      </w:r>
      <w:r w:rsidR="00DF6263">
        <w:rPr>
          <w:sz w:val="22"/>
          <w:szCs w:val="22"/>
        </w:rPr>
        <w:t xml:space="preserve">u Liu’s </w:t>
      </w:r>
      <w:r w:rsidR="000702E3">
        <w:rPr>
          <w:sz w:val="22"/>
          <w:szCs w:val="22"/>
        </w:rPr>
        <w:t xml:space="preserve">Intelligent Control Lab </w:t>
      </w:r>
      <w:r w:rsidR="00DF6263">
        <w:rPr>
          <w:sz w:val="22"/>
          <w:szCs w:val="22"/>
        </w:rPr>
        <w:t>on Human</w:t>
      </w:r>
      <w:r w:rsidR="00CF3E8D">
        <w:rPr>
          <w:sz w:val="22"/>
          <w:szCs w:val="22"/>
        </w:rPr>
        <w:t>-</w:t>
      </w:r>
      <w:r w:rsidR="00DF6263">
        <w:rPr>
          <w:sz w:val="22"/>
          <w:szCs w:val="22"/>
        </w:rPr>
        <w:t xml:space="preserve">Robot </w:t>
      </w:r>
      <w:r w:rsidR="00BA0EB2">
        <w:rPr>
          <w:sz w:val="22"/>
          <w:szCs w:val="22"/>
        </w:rPr>
        <w:t>Collaboration</w:t>
      </w:r>
      <w:r w:rsidR="004A7C71">
        <w:rPr>
          <w:sz w:val="22"/>
          <w:szCs w:val="22"/>
        </w:rPr>
        <w:t xml:space="preserve"> </w:t>
      </w:r>
    </w:p>
    <w:p w14:paraId="5B822E70" w14:textId="4EC464B3" w:rsidR="004A5136" w:rsidRPr="004A5136" w:rsidRDefault="007F7BF2" w:rsidP="004A5136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Started with</w:t>
      </w:r>
      <w:r w:rsidR="004A5136">
        <w:rPr>
          <w:rFonts w:ascii="Times New Roman" w:hAnsi="Times New Roman" w:cs="Times New Roman"/>
          <w:sz w:val="24"/>
          <w:szCs w:val="24"/>
        </w:rPr>
        <w:t xml:space="preserve"> task assignment for understanding the optimal tasks for both agents to maximize efficiency and interactivity with factory type</w:t>
      </w:r>
      <w:r w:rsidR="00D96E13">
        <w:rPr>
          <w:rFonts w:ascii="Times New Roman" w:hAnsi="Times New Roman" w:cs="Times New Roman"/>
          <w:sz w:val="24"/>
          <w:szCs w:val="24"/>
        </w:rPr>
        <w:t xml:space="preserve"> group</w:t>
      </w:r>
      <w:r w:rsidR="004A5136">
        <w:rPr>
          <w:rFonts w:ascii="Times New Roman" w:hAnsi="Times New Roman" w:cs="Times New Roman"/>
          <w:sz w:val="24"/>
          <w:szCs w:val="24"/>
        </w:rPr>
        <w:t xml:space="preserve"> tasks</w:t>
      </w:r>
      <w:r w:rsidR="004A5136">
        <w:rPr>
          <w:rFonts w:ascii="Times New Roman" w:hAnsi="Times New Roman" w:cs="Times New Roman"/>
          <w:sz w:val="24"/>
          <w:szCs w:val="24"/>
        </w:rPr>
        <w:t>.</w:t>
      </w:r>
    </w:p>
    <w:p w14:paraId="3A5906BE" w14:textId="4D5892A8" w:rsidR="00DF6263" w:rsidRDefault="00AE58DC" w:rsidP="00DF6263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4A7C71">
        <w:rPr>
          <w:sz w:val="22"/>
          <w:szCs w:val="22"/>
        </w:rPr>
        <w:t xml:space="preserve">specifically on </w:t>
      </w:r>
      <w:r w:rsidR="006367DE">
        <w:rPr>
          <w:sz w:val="22"/>
          <w:szCs w:val="22"/>
        </w:rPr>
        <w:t>a</w:t>
      </w:r>
      <w:r w:rsidR="00C7478A">
        <w:rPr>
          <w:sz w:val="22"/>
          <w:szCs w:val="22"/>
        </w:rPr>
        <w:t xml:space="preserve"> </w:t>
      </w:r>
      <w:r w:rsidR="00582E8B">
        <w:rPr>
          <w:sz w:val="22"/>
          <w:szCs w:val="22"/>
        </w:rPr>
        <w:t xml:space="preserve">new </w:t>
      </w:r>
      <w:r w:rsidR="00DE7B78">
        <w:rPr>
          <w:sz w:val="22"/>
          <w:szCs w:val="22"/>
        </w:rPr>
        <w:t xml:space="preserve">to the lab </w:t>
      </w:r>
      <w:r w:rsidR="004A7C71">
        <w:rPr>
          <w:sz w:val="22"/>
          <w:szCs w:val="22"/>
        </w:rPr>
        <w:t>FANUC Industrial Robot</w:t>
      </w:r>
      <w:r w:rsidR="007B24EC">
        <w:rPr>
          <w:sz w:val="22"/>
          <w:szCs w:val="22"/>
        </w:rPr>
        <w:t xml:space="preserve"> and simulation</w:t>
      </w:r>
      <w:r w:rsidR="00624D30">
        <w:rPr>
          <w:sz w:val="22"/>
          <w:szCs w:val="22"/>
        </w:rPr>
        <w:t xml:space="preserve">, updating Dr. Liu’s </w:t>
      </w:r>
      <w:proofErr w:type="spellStart"/>
      <w:r w:rsidR="00624D30">
        <w:rPr>
          <w:sz w:val="22"/>
          <w:szCs w:val="22"/>
        </w:rPr>
        <w:t>SCERoCS</w:t>
      </w:r>
      <w:proofErr w:type="spellEnd"/>
      <w:r w:rsidR="00624D30">
        <w:rPr>
          <w:sz w:val="22"/>
          <w:szCs w:val="22"/>
        </w:rPr>
        <w:t xml:space="preserve"> platform </w:t>
      </w:r>
      <w:r w:rsidR="00DD6BBB">
        <w:rPr>
          <w:sz w:val="22"/>
          <w:szCs w:val="22"/>
        </w:rPr>
        <w:t xml:space="preserve">for </w:t>
      </w:r>
      <w:proofErr w:type="spellStart"/>
      <w:r w:rsidR="002658F4">
        <w:rPr>
          <w:sz w:val="22"/>
          <w:szCs w:val="22"/>
        </w:rPr>
        <w:t>StreamMotion</w:t>
      </w:r>
      <w:proofErr w:type="spellEnd"/>
      <w:r w:rsidR="00DD6BBB">
        <w:rPr>
          <w:sz w:val="22"/>
          <w:szCs w:val="22"/>
        </w:rPr>
        <w:t xml:space="preserve"> </w:t>
      </w:r>
      <w:r w:rsidR="00FA2540">
        <w:rPr>
          <w:sz w:val="22"/>
          <w:szCs w:val="22"/>
        </w:rPr>
        <w:t xml:space="preserve">joint space </w:t>
      </w:r>
      <w:r w:rsidR="001D2072">
        <w:rPr>
          <w:sz w:val="22"/>
          <w:szCs w:val="22"/>
        </w:rPr>
        <w:t>trajectory planning</w:t>
      </w:r>
      <w:r w:rsidR="00624D30">
        <w:rPr>
          <w:sz w:val="22"/>
          <w:szCs w:val="22"/>
        </w:rPr>
        <w:t>.</w:t>
      </w:r>
    </w:p>
    <w:p w14:paraId="14B29E38" w14:textId="147D5A18" w:rsidR="001E5E34" w:rsidRPr="007D6409" w:rsidRDefault="001E5E34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GT IRIM</w:t>
      </w:r>
      <w:r w:rsidR="0006526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RAIL Labs</w:t>
      </w:r>
      <w:r w:rsidR="00A84451">
        <w:rPr>
          <w:sz w:val="22"/>
          <w:szCs w:val="22"/>
        </w:rPr>
        <w:t xml:space="preserve"> (Aug. 2018-present)</w:t>
      </w:r>
    </w:p>
    <w:p w14:paraId="6FA01BC3" w14:textId="77777777" w:rsidR="00291F16" w:rsidRDefault="00DF28B5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DF28B5">
        <w:rPr>
          <w:sz w:val="22"/>
          <w:szCs w:val="22"/>
        </w:rPr>
        <w:t>Work</w:t>
      </w:r>
      <w:r w:rsidR="00B637A1">
        <w:rPr>
          <w:sz w:val="22"/>
          <w:szCs w:val="22"/>
        </w:rPr>
        <w:t>ing</w:t>
      </w:r>
      <w:r w:rsidRPr="00DF28B5">
        <w:rPr>
          <w:sz w:val="22"/>
          <w:szCs w:val="22"/>
        </w:rPr>
        <w:t xml:space="preserve"> in RAIL (Robot Autonomy and Interactive Learning) on ARL’s Distributed and Collaborative Intelligent Systems and Technology (DCIST) project</w:t>
      </w:r>
      <w:r w:rsidR="00291F16">
        <w:rPr>
          <w:sz w:val="22"/>
          <w:szCs w:val="22"/>
        </w:rPr>
        <w:t>.</w:t>
      </w:r>
    </w:p>
    <w:p w14:paraId="1E7909B4" w14:textId="3C5F56C6" w:rsidR="001E5E34" w:rsidRDefault="00F50903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Simulating</w:t>
      </w:r>
      <w:r w:rsidR="00DF28B5" w:rsidRPr="00DF28B5">
        <w:rPr>
          <w:sz w:val="22"/>
          <w:szCs w:val="22"/>
        </w:rPr>
        <w:t xml:space="preserve"> heterogeneous </w:t>
      </w:r>
      <w:r w:rsidR="00EE6114">
        <w:rPr>
          <w:sz w:val="22"/>
          <w:szCs w:val="22"/>
        </w:rPr>
        <w:t xml:space="preserve">trait </w:t>
      </w:r>
      <w:r w:rsidR="00DF28B5" w:rsidRPr="00DF28B5">
        <w:rPr>
          <w:sz w:val="22"/>
          <w:szCs w:val="22"/>
        </w:rPr>
        <w:t>robots</w:t>
      </w:r>
      <w:r w:rsidR="00F45B53" w:rsidRPr="00F45B53">
        <w:rPr>
          <w:sz w:val="22"/>
          <w:szCs w:val="22"/>
        </w:rPr>
        <w:t xml:space="preserve"> </w:t>
      </w:r>
      <w:r w:rsidR="00F45B53">
        <w:rPr>
          <w:sz w:val="22"/>
          <w:szCs w:val="22"/>
        </w:rPr>
        <w:t>from different species of robots that have different distributions of traits</w:t>
      </w:r>
      <w:r w:rsidR="00DF28B5" w:rsidRPr="00DF28B5">
        <w:rPr>
          <w:sz w:val="22"/>
          <w:szCs w:val="22"/>
        </w:rPr>
        <w:t xml:space="preserve"> </w:t>
      </w:r>
      <w:r w:rsidR="005F2097">
        <w:rPr>
          <w:sz w:val="22"/>
          <w:szCs w:val="22"/>
        </w:rPr>
        <w:t>for</w:t>
      </w:r>
      <w:r w:rsidR="00DF28B5" w:rsidRPr="00DF28B5">
        <w:rPr>
          <w:sz w:val="22"/>
          <w:szCs w:val="22"/>
        </w:rPr>
        <w:t xml:space="preserve"> task allocation</w:t>
      </w:r>
      <w:r w:rsidR="000B317B">
        <w:rPr>
          <w:sz w:val="22"/>
          <w:szCs w:val="22"/>
        </w:rPr>
        <w:t xml:space="preserve"> to </w:t>
      </w:r>
      <w:r w:rsidR="00DA53C4">
        <w:rPr>
          <w:sz w:val="22"/>
          <w:szCs w:val="22"/>
        </w:rPr>
        <w:t>team-based</w:t>
      </w:r>
      <w:r w:rsidR="009965B6">
        <w:rPr>
          <w:sz w:val="22"/>
          <w:szCs w:val="22"/>
        </w:rPr>
        <w:t xml:space="preserve"> tasks.</w:t>
      </w:r>
    </w:p>
    <w:p w14:paraId="6908E7E7" w14:textId="7B9FFD9E" w:rsidR="00D82F08" w:rsidRDefault="00D82F08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Creat</w:t>
      </w:r>
      <w:r w:rsidR="00BF0369">
        <w:rPr>
          <w:sz w:val="22"/>
          <w:szCs w:val="22"/>
        </w:rPr>
        <w:t>ed</w:t>
      </w:r>
      <w:r>
        <w:rPr>
          <w:sz w:val="22"/>
          <w:szCs w:val="22"/>
        </w:rPr>
        <w:t xml:space="preserve"> a </w:t>
      </w:r>
      <w:r w:rsidR="005C4460">
        <w:rPr>
          <w:sz w:val="22"/>
          <w:szCs w:val="22"/>
        </w:rPr>
        <w:t xml:space="preserve">new </w:t>
      </w:r>
      <w:r w:rsidR="00CB415E">
        <w:rPr>
          <w:sz w:val="22"/>
          <w:szCs w:val="22"/>
        </w:rPr>
        <w:t>Capture the Flag scenario in Unity3D</w:t>
      </w:r>
      <w:r w:rsidR="00807CB6">
        <w:rPr>
          <w:sz w:val="22"/>
          <w:szCs w:val="22"/>
        </w:rPr>
        <w:t>/C#</w:t>
      </w:r>
      <w:r w:rsidR="00F131F8">
        <w:rPr>
          <w:sz w:val="22"/>
          <w:szCs w:val="22"/>
        </w:rPr>
        <w:t xml:space="preserve"> and helped with a parallel one on a physical robot swarm on the </w:t>
      </w:r>
      <w:proofErr w:type="spellStart"/>
      <w:r w:rsidR="00F131F8">
        <w:rPr>
          <w:sz w:val="22"/>
          <w:szCs w:val="22"/>
        </w:rPr>
        <w:t>Robotarium</w:t>
      </w:r>
      <w:proofErr w:type="spellEnd"/>
      <w:r w:rsidR="00E22EB1">
        <w:rPr>
          <w:sz w:val="22"/>
          <w:szCs w:val="22"/>
        </w:rPr>
        <w:t xml:space="preserve"> for</w:t>
      </w:r>
      <w:r w:rsidR="006029C1">
        <w:rPr>
          <w:sz w:val="22"/>
          <w:szCs w:val="22"/>
        </w:rPr>
        <w:t xml:space="preserve"> Monte-Carlo</w:t>
      </w:r>
      <w:r w:rsidR="00E22EB1">
        <w:rPr>
          <w:sz w:val="22"/>
          <w:szCs w:val="22"/>
        </w:rPr>
        <w:t xml:space="preserve"> analysis</w:t>
      </w:r>
      <w:r w:rsidR="00B63C96">
        <w:rPr>
          <w:sz w:val="22"/>
          <w:szCs w:val="22"/>
        </w:rPr>
        <w:t>.</w:t>
      </w:r>
    </w:p>
    <w:p w14:paraId="34D94112" w14:textId="68E597AB" w:rsidR="001E5E34" w:rsidRPr="007D6409" w:rsidRDefault="00081A7A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 xml:space="preserve">Research Assistant at </w:t>
      </w:r>
      <w:r w:rsidR="001E5E34" w:rsidRPr="007D6409">
        <w:rPr>
          <w:sz w:val="22"/>
          <w:szCs w:val="22"/>
        </w:rPr>
        <w:t>USC ICT (Institute for Creative Technologies)</w:t>
      </w:r>
      <w:r w:rsidR="00E708BC">
        <w:rPr>
          <w:sz w:val="22"/>
          <w:szCs w:val="22"/>
        </w:rPr>
        <w:t xml:space="preserve"> (Summer 2018)</w:t>
      </w:r>
    </w:p>
    <w:p w14:paraId="68566BDB" w14:textId="0F76578C" w:rsidR="00377928" w:rsidRPr="00203B91" w:rsidRDefault="00CD0CC1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Visiting under Dr. Benjamin D. Nye, Director for Learning Science Research</w:t>
      </w:r>
      <w:r w:rsidR="00203B91">
        <w:rPr>
          <w:sz w:val="22"/>
          <w:szCs w:val="22"/>
        </w:rPr>
        <w:t xml:space="preserve">, </w:t>
      </w:r>
      <w:r w:rsidR="00C51EAB">
        <w:rPr>
          <w:sz w:val="22"/>
          <w:szCs w:val="22"/>
        </w:rPr>
        <w:t>o</w:t>
      </w:r>
      <w:r w:rsidR="00377928" w:rsidRPr="00203B91">
        <w:rPr>
          <w:sz w:val="22"/>
          <w:szCs w:val="22"/>
        </w:rPr>
        <w:t xml:space="preserve">riginally a </w:t>
      </w:r>
      <w:proofErr w:type="gramStart"/>
      <w:r w:rsidR="00377928" w:rsidRPr="00203B91">
        <w:rPr>
          <w:sz w:val="22"/>
          <w:szCs w:val="22"/>
        </w:rPr>
        <w:t>10 week</w:t>
      </w:r>
      <w:proofErr w:type="gramEnd"/>
      <w:r w:rsidR="00377928" w:rsidRPr="00203B91">
        <w:rPr>
          <w:sz w:val="22"/>
          <w:szCs w:val="22"/>
        </w:rPr>
        <w:t xml:space="preserve"> NSF REU, extended to 12 weeks for additional development.</w:t>
      </w:r>
    </w:p>
    <w:p w14:paraId="43F779FB" w14:textId="2F512286" w:rsidR="00C80F30" w:rsidRPr="007D6409" w:rsidRDefault="00C80F30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Worked on the</w:t>
      </w:r>
      <w:r w:rsidR="006C4385">
        <w:rPr>
          <w:sz w:val="22"/>
          <w:szCs w:val="22"/>
        </w:rPr>
        <w:t xml:space="preserve"> ONR</w:t>
      </w:r>
      <w:r w:rsidR="00CD0CC1" w:rsidRPr="007D6409">
        <w:rPr>
          <w:sz w:val="22"/>
          <w:szCs w:val="22"/>
        </w:rPr>
        <w:t xml:space="preserve"> </w:t>
      </w:r>
      <w:proofErr w:type="spellStart"/>
      <w:r w:rsidR="00CD0CC1" w:rsidRPr="007D6409">
        <w:rPr>
          <w:sz w:val="22"/>
          <w:szCs w:val="22"/>
        </w:rPr>
        <w:t>MentorPal</w:t>
      </w:r>
      <w:proofErr w:type="spellEnd"/>
      <w:r w:rsidR="00CD0CC1" w:rsidRPr="007D6409">
        <w:rPr>
          <w:sz w:val="22"/>
          <w:szCs w:val="22"/>
        </w:rPr>
        <w:t xml:space="preserve"> project </w:t>
      </w:r>
      <w:r w:rsidR="0045618B">
        <w:rPr>
          <w:sz w:val="22"/>
          <w:szCs w:val="22"/>
        </w:rPr>
        <w:t>that was</w:t>
      </w:r>
      <w:r w:rsidR="00017FFD" w:rsidRPr="007D6409">
        <w:rPr>
          <w:sz w:val="22"/>
          <w:szCs w:val="22"/>
        </w:rPr>
        <w:t xml:space="preserve"> </w:t>
      </w:r>
      <w:r w:rsidR="00C10CEA" w:rsidRPr="007D6409">
        <w:rPr>
          <w:sz w:val="22"/>
          <w:szCs w:val="22"/>
        </w:rPr>
        <w:t>researching and understanding the</w:t>
      </w:r>
      <w:r w:rsidR="00CD0CC1" w:rsidRPr="007D6409">
        <w:rPr>
          <w:sz w:val="22"/>
          <w:szCs w:val="22"/>
        </w:rPr>
        <w:t xml:space="preserve"> impacts of interactive mentor technology on career choices. </w:t>
      </w:r>
    </w:p>
    <w:p w14:paraId="0048DB8D" w14:textId="704E0FEC" w:rsidR="003676EB" w:rsidRPr="007D6409" w:rsidRDefault="003676EB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Created </w:t>
      </w:r>
      <w:r w:rsidR="00234714">
        <w:rPr>
          <w:sz w:val="22"/>
          <w:szCs w:val="22"/>
        </w:rPr>
        <w:t xml:space="preserve">new </w:t>
      </w:r>
      <w:r w:rsidRPr="007D6409">
        <w:rPr>
          <w:sz w:val="22"/>
          <w:szCs w:val="22"/>
        </w:rPr>
        <w:t>ML models for two new interactive mentors and web enabled frontend.</w:t>
      </w:r>
    </w:p>
    <w:p w14:paraId="5AB383C9" w14:textId="37EFCBDB" w:rsidR="00ED008E" w:rsidRPr="00ED008E" w:rsidRDefault="00650A8C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Field study at Naval Postgraduate School</w:t>
      </w:r>
      <w:r w:rsidR="00CC4FA5" w:rsidRPr="007D6409">
        <w:rPr>
          <w:sz w:val="22"/>
          <w:szCs w:val="22"/>
        </w:rPr>
        <w:t>.</w:t>
      </w:r>
    </w:p>
    <w:p w14:paraId="50EC3EF9" w14:textId="3B6D0B17" w:rsidR="00D2151E" w:rsidRPr="007D6409" w:rsidRDefault="00D4517E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VIP</w:t>
      </w:r>
      <w:r w:rsidR="0091531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 xml:space="preserve">(Vertically Integrated Projects) Lightning </w:t>
      </w:r>
      <w:proofErr w:type="gramStart"/>
      <w:r w:rsidRPr="007D6409">
        <w:rPr>
          <w:sz w:val="22"/>
          <w:szCs w:val="22"/>
        </w:rPr>
        <w:t>From</w:t>
      </w:r>
      <w:proofErr w:type="gramEnd"/>
      <w:r w:rsidRPr="007D6409">
        <w:rPr>
          <w:sz w:val="22"/>
          <w:szCs w:val="22"/>
        </w:rPr>
        <w:t xml:space="preserve"> Space</w:t>
      </w:r>
      <w:r w:rsidR="00BA067A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(Jan 2018-)</w:t>
      </w:r>
    </w:p>
    <w:p w14:paraId="2FAA7649" w14:textId="5B940655" w:rsidR="00D2151E" w:rsidRDefault="00D2151E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Developing new usage of a multi-modal communication platform using APRS as well as cellular for bidirectional communication f</w:t>
      </w:r>
      <w:r w:rsidR="00E97608">
        <w:rPr>
          <w:sz w:val="22"/>
          <w:szCs w:val="22"/>
        </w:rPr>
        <w:t>rom</w:t>
      </w:r>
      <w:r w:rsidR="006C7F22">
        <w:rPr>
          <w:sz w:val="22"/>
          <w:szCs w:val="22"/>
        </w:rPr>
        <w:t xml:space="preserve"> weather</w:t>
      </w:r>
      <w:r w:rsidR="00DE7B78">
        <w:rPr>
          <w:sz w:val="22"/>
          <w:szCs w:val="22"/>
        </w:rPr>
        <w:t xml:space="preserve"> balloon </w:t>
      </w:r>
      <w:r w:rsidRPr="007D6409">
        <w:rPr>
          <w:sz w:val="22"/>
          <w:szCs w:val="22"/>
        </w:rPr>
        <w:t>flight</w:t>
      </w:r>
      <w:r w:rsidR="00362D6D">
        <w:rPr>
          <w:sz w:val="22"/>
          <w:szCs w:val="22"/>
        </w:rPr>
        <w:t>s</w:t>
      </w:r>
      <w:r w:rsidRPr="007D6409">
        <w:rPr>
          <w:sz w:val="22"/>
          <w:szCs w:val="22"/>
        </w:rPr>
        <w:t xml:space="preserve"> to ground.</w:t>
      </w:r>
    </w:p>
    <w:p w14:paraId="2A630330" w14:textId="77777777" w:rsidR="00DB2D42" w:rsidRPr="00DB2D42" w:rsidRDefault="00DB2D42" w:rsidP="00DB2D42">
      <w:pPr>
        <w:pStyle w:val="SectionHeading"/>
        <w:numPr>
          <w:ilvl w:val="1"/>
          <w:numId w:val="10"/>
        </w:numPr>
        <w:spacing w:before="40" w:after="0"/>
        <w:rPr>
          <w:szCs w:val="24"/>
        </w:rPr>
      </w:pPr>
      <w:r w:rsidRPr="00DB2D42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2"/>
          <w:szCs w:val="22"/>
        </w:rPr>
        <w:t xml:space="preserve">Warren Batts &amp; Austin Brown Innovation Award scholarship recipient </w:t>
      </w:r>
    </w:p>
    <w:p w14:paraId="246FCD05" w14:textId="18E8ED18" w:rsidR="00C25721" w:rsidRDefault="00DB2D42" w:rsidP="00DB2D42">
      <w:pPr>
        <w:pStyle w:val="SectionHeading"/>
        <w:spacing w:before="40" w:after="0"/>
        <w:rPr>
          <w:szCs w:val="24"/>
        </w:rPr>
      </w:pPr>
      <w:r>
        <w:rPr>
          <w:szCs w:val="24"/>
        </w:rPr>
        <w:t>Publications:</w:t>
      </w:r>
    </w:p>
    <w:p w14:paraId="3ADC7ED2" w14:textId="110F2D2D" w:rsidR="002F0E60" w:rsidRDefault="002F0E60" w:rsidP="002F0E60">
      <w:pPr>
        <w:pStyle w:val="ListParagraph"/>
        <w:numPr>
          <w:ilvl w:val="0"/>
          <w:numId w:val="12"/>
        </w:numPr>
      </w:pPr>
      <w:r w:rsidRPr="002F0E60">
        <w:t xml:space="preserve">Davis, D. M., </w:t>
      </w:r>
      <w:proofErr w:type="spellStart"/>
      <w:r w:rsidRPr="002F0E60">
        <w:t>Predovich</w:t>
      </w:r>
      <w:proofErr w:type="spellEnd"/>
      <w:r w:rsidRPr="002F0E60">
        <w:t xml:space="preserve">, K.B., Spaulding, H. &amp; Shaw, K. (2018). "Enhancing </w:t>
      </w:r>
      <w:proofErr w:type="spellStart"/>
      <w:r w:rsidRPr="002F0E60">
        <w:t>Menteeship</w:t>
      </w:r>
      <w:proofErr w:type="spellEnd"/>
      <w:r w:rsidRPr="002F0E60">
        <w:t xml:space="preserve">: Improving Career Selection for Potential DoD Personnel," SISO Fall Simulation Innovation Workshop, Orlando, </w:t>
      </w:r>
      <w:proofErr w:type="spellStart"/>
      <w:proofErr w:type="gramStart"/>
      <w:r w:rsidRPr="002F0E60">
        <w:t>Florida:SISO</w:t>
      </w:r>
      <w:proofErr w:type="spellEnd"/>
      <w:proofErr w:type="gramEnd"/>
    </w:p>
    <w:p w14:paraId="0E44E461" w14:textId="6C573141" w:rsidR="002F0E60" w:rsidRDefault="002F0E60" w:rsidP="002F0E60">
      <w:pPr>
        <w:pStyle w:val="ListParagraph"/>
        <w:numPr>
          <w:ilvl w:val="0"/>
          <w:numId w:val="12"/>
        </w:numPr>
      </w:pPr>
      <w:r w:rsidRPr="002F0E60">
        <w:t xml:space="preserve">Kenneth Shaw, Jaskaran Grover, Changliu </w:t>
      </w:r>
      <w:proofErr w:type="gramStart"/>
      <w:r w:rsidRPr="002F0E60">
        <w:t>Liu ,</w:t>
      </w:r>
      <w:proofErr w:type="gramEnd"/>
      <w:r w:rsidRPr="002F0E60">
        <w:t xml:space="preserve"> “Maximizing agent utility in human-robot collaborative tasks,” Robotics Institute Summer Scholars’ Working Papers Journal, August 2019. CMU.</w:t>
      </w:r>
    </w:p>
    <w:p w14:paraId="68096AAB" w14:textId="62BD6DD8" w:rsidR="002F0E60" w:rsidRDefault="002F0E60" w:rsidP="002F0E60">
      <w:pPr>
        <w:pStyle w:val="ListParagraph"/>
        <w:numPr>
          <w:ilvl w:val="0"/>
          <w:numId w:val="12"/>
        </w:numPr>
      </w:pPr>
      <w:r w:rsidRPr="002F0E60">
        <w:t>Glen Neville, Harish Ravichandar, Kenneth Shaw, Sonia Chernova. “Modeling dynamic traits for task assignment in heterogeneous multi-robot teams,” Submitted to International Conference in Robotics and Automation (IRCA) 2020. IEEE, 2020.</w:t>
      </w:r>
    </w:p>
    <w:p w14:paraId="182BE265" w14:textId="3ED21584" w:rsidR="002F0E60" w:rsidRDefault="002F0E60" w:rsidP="002F0E60">
      <w:pPr>
        <w:pStyle w:val="ListParagraph"/>
        <w:numPr>
          <w:ilvl w:val="0"/>
          <w:numId w:val="12"/>
        </w:numPr>
      </w:pPr>
      <w:r w:rsidRPr="002F0E60">
        <w:t xml:space="preserve">Dan Davis, Kenneth Shaw, Sanad Rizvi, Mark </w:t>
      </w:r>
      <w:proofErr w:type="spellStart"/>
      <w:proofErr w:type="gramStart"/>
      <w:r w:rsidRPr="002F0E60">
        <w:t>Davis“</w:t>
      </w:r>
      <w:proofErr w:type="gramEnd"/>
      <w:r w:rsidRPr="002F0E60">
        <w:t>Quantum</w:t>
      </w:r>
      <w:proofErr w:type="spellEnd"/>
      <w:r w:rsidRPr="002F0E60">
        <w:t xml:space="preserve"> computing: Evaluating Potential Quantification of Projective Psychological Test Scoring,” in MODSIM WORLD 2019. MODSIM, February 2019.</w:t>
      </w:r>
    </w:p>
    <w:p w14:paraId="0FA3CA0E" w14:textId="1AAECACF" w:rsidR="00DB2D42" w:rsidRPr="00DB2D42" w:rsidRDefault="002F0E60" w:rsidP="00DB2D42">
      <w:pPr>
        <w:pStyle w:val="ListParagraph"/>
        <w:numPr>
          <w:ilvl w:val="0"/>
          <w:numId w:val="12"/>
        </w:numPr>
      </w:pPr>
      <w:r w:rsidRPr="002F0E60">
        <w:t>Harish Ravichandar, Kenneth Shaw, Sonia Chernova “Strata: Unified framework for task assignments in large teams of heterogeneous agents,” submitted to Autonomous Agents and Multi-Agent Systems (AGNT), 2019.</w:t>
      </w:r>
    </w:p>
    <w:p w14:paraId="241E9CF8" w14:textId="28C93191" w:rsidR="00657C95" w:rsidRDefault="009D0B49" w:rsidP="00F3152A">
      <w:pPr>
        <w:pStyle w:val="SectionHeading"/>
        <w:spacing w:before="40" w:after="0"/>
        <w:rPr>
          <w:szCs w:val="24"/>
        </w:rPr>
      </w:pPr>
      <w:r>
        <w:rPr>
          <w:szCs w:val="24"/>
        </w:rPr>
        <w:t>Other Projects</w:t>
      </w:r>
      <w:r w:rsidR="0006213D">
        <w:rPr>
          <w:szCs w:val="24"/>
        </w:rPr>
        <w:t>:</w:t>
      </w:r>
    </w:p>
    <w:p w14:paraId="1BBFCAB3" w14:textId="50182A92" w:rsidR="00603655" w:rsidRDefault="00603655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proofErr w:type="spellStart"/>
      <w:r w:rsidRPr="00241CBA">
        <w:rPr>
          <w:sz w:val="22"/>
          <w:szCs w:val="22"/>
        </w:rPr>
        <w:t>PennApps</w:t>
      </w:r>
      <w:proofErr w:type="spellEnd"/>
      <w:r w:rsidRPr="00241CBA">
        <w:rPr>
          <w:sz w:val="22"/>
          <w:szCs w:val="22"/>
        </w:rPr>
        <w:t xml:space="preserve"> Top 30 Winner: Used </w:t>
      </w:r>
      <w:proofErr w:type="spellStart"/>
      <w:r w:rsidRPr="00241CBA">
        <w:rPr>
          <w:sz w:val="22"/>
          <w:szCs w:val="22"/>
        </w:rPr>
        <w:t>Tensorflow</w:t>
      </w:r>
      <w:proofErr w:type="spellEnd"/>
      <w:r w:rsidRPr="00241CBA">
        <w:rPr>
          <w:sz w:val="22"/>
          <w:szCs w:val="22"/>
        </w:rPr>
        <w:t xml:space="preserve"> Image recognition to facilitate recycling</w:t>
      </w:r>
    </w:p>
    <w:p w14:paraId="4A260CC3" w14:textId="6E1AB198" w:rsidR="00596F23" w:rsidRPr="00241CBA" w:rsidRDefault="00596F23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HackMIT</w:t>
      </w:r>
      <w:proofErr w:type="spellEnd"/>
      <w:r w:rsidR="00344518">
        <w:rPr>
          <w:sz w:val="22"/>
          <w:szCs w:val="22"/>
        </w:rPr>
        <w:t xml:space="preserve"> </w:t>
      </w:r>
      <w:r w:rsidR="008023BE">
        <w:rPr>
          <w:sz w:val="22"/>
          <w:szCs w:val="22"/>
        </w:rPr>
        <w:t>Sia API challenge 1</w:t>
      </w:r>
      <w:r w:rsidR="008023BE" w:rsidRPr="008023BE">
        <w:rPr>
          <w:sz w:val="22"/>
          <w:szCs w:val="22"/>
          <w:vertAlign w:val="superscript"/>
        </w:rPr>
        <w:t>st</w:t>
      </w:r>
      <w:r w:rsidR="008023BE">
        <w:rPr>
          <w:sz w:val="22"/>
          <w:szCs w:val="22"/>
        </w:rPr>
        <w:t xml:space="preserve"> Place</w:t>
      </w:r>
      <w:r w:rsidR="00344518">
        <w:rPr>
          <w:sz w:val="22"/>
          <w:szCs w:val="22"/>
        </w:rPr>
        <w:t xml:space="preserve">:  </w:t>
      </w:r>
      <w:r w:rsidR="00384C4F">
        <w:rPr>
          <w:sz w:val="22"/>
          <w:szCs w:val="22"/>
        </w:rPr>
        <w:t>Used</w:t>
      </w:r>
      <w:bookmarkStart w:id="0" w:name="_GoBack"/>
      <w:bookmarkEnd w:id="0"/>
      <w:r w:rsidR="00344518">
        <w:rPr>
          <w:sz w:val="22"/>
          <w:szCs w:val="22"/>
        </w:rPr>
        <w:t xml:space="preserve"> the Sia Blockchain for ad supported file storage</w:t>
      </w:r>
    </w:p>
    <w:p w14:paraId="6A11FBA2" w14:textId="77777777" w:rsidR="001F6F74" w:rsidRPr="007D6409" w:rsidRDefault="001F6F74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MIT Launch:  </w:t>
      </w:r>
      <w:proofErr w:type="spellStart"/>
      <w:r w:rsidRPr="007D6409">
        <w:rPr>
          <w:sz w:val="22"/>
          <w:szCs w:val="22"/>
        </w:rPr>
        <w:t>Orama</w:t>
      </w:r>
      <w:proofErr w:type="spellEnd"/>
      <w:r w:rsidRPr="007D6409">
        <w:rPr>
          <w:sz w:val="22"/>
          <w:szCs w:val="22"/>
        </w:rPr>
        <w:t xml:space="preserve"> (Summer 2017)</w:t>
      </w:r>
    </w:p>
    <w:p w14:paraId="534072BB" w14:textId="536A9F92" w:rsidR="001F6F74" w:rsidRPr="007D6409" w:rsidRDefault="001F6F74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Two-Factor Authentication with facial recognition API startup</w:t>
      </w:r>
    </w:p>
    <w:p w14:paraId="3B2F7BEA" w14:textId="440AA026" w:rsidR="001F6F74" w:rsidRPr="007D6409" w:rsidRDefault="1D714286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Created an adapted </w:t>
      </w:r>
      <w:proofErr w:type="spellStart"/>
      <w:r w:rsidRPr="007D6409">
        <w:rPr>
          <w:sz w:val="22"/>
          <w:szCs w:val="22"/>
        </w:rPr>
        <w:t>dlib</w:t>
      </w:r>
      <w:proofErr w:type="spellEnd"/>
      <w:r w:rsidRPr="007D6409">
        <w:rPr>
          <w:sz w:val="22"/>
          <w:szCs w:val="22"/>
        </w:rPr>
        <w:t xml:space="preserve"> algorithm, frontend</w:t>
      </w:r>
      <w:r w:rsidR="003F486A">
        <w:rPr>
          <w:sz w:val="22"/>
          <w:szCs w:val="22"/>
        </w:rPr>
        <w:t xml:space="preserve"> and</w:t>
      </w:r>
      <w:r w:rsidRPr="007D6409">
        <w:rPr>
          <w:sz w:val="22"/>
          <w:szCs w:val="22"/>
        </w:rPr>
        <w:t xml:space="preserve"> communication for </w:t>
      </w:r>
      <w:r w:rsidR="00A0358C">
        <w:rPr>
          <w:sz w:val="22"/>
          <w:szCs w:val="22"/>
        </w:rPr>
        <w:t xml:space="preserve">a secure </w:t>
      </w:r>
      <w:r w:rsidRPr="007D6409">
        <w:rPr>
          <w:sz w:val="22"/>
          <w:szCs w:val="22"/>
        </w:rPr>
        <w:t>client</w:t>
      </w:r>
      <w:r w:rsidR="006F6D55">
        <w:rPr>
          <w:sz w:val="22"/>
          <w:szCs w:val="22"/>
        </w:rPr>
        <w:t>-</w:t>
      </w:r>
      <w:r w:rsidRPr="007D6409">
        <w:rPr>
          <w:sz w:val="22"/>
          <w:szCs w:val="22"/>
        </w:rPr>
        <w:t>side vision algorithm.</w:t>
      </w:r>
    </w:p>
    <w:p w14:paraId="647C1776" w14:textId="77777777" w:rsidR="0002598E" w:rsidRPr="007D6409" w:rsidRDefault="0002598E" w:rsidP="0002598E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proofErr w:type="spellStart"/>
      <w:r w:rsidRPr="007D6409">
        <w:rPr>
          <w:sz w:val="22"/>
          <w:szCs w:val="22"/>
        </w:rPr>
        <w:t>ThermoFi</w:t>
      </w:r>
      <w:proofErr w:type="spellEnd"/>
      <w:r w:rsidRPr="007D6409">
        <w:rPr>
          <w:sz w:val="22"/>
          <w:szCs w:val="22"/>
        </w:rPr>
        <w:t xml:space="preserve"> Wireless Thermometer and Humidity sensor: (2015-present)</w:t>
      </w:r>
    </w:p>
    <w:p w14:paraId="079CED73" w14:textId="77777777" w:rsidR="0002598E" w:rsidRDefault="0002598E" w:rsidP="0002598E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Worked to create and sell sensors that monitored the home</w:t>
      </w:r>
      <w:r>
        <w:rPr>
          <w:sz w:val="22"/>
          <w:szCs w:val="22"/>
        </w:rPr>
        <w:t>.</w:t>
      </w:r>
    </w:p>
    <w:p w14:paraId="2A4E179D" w14:textId="77777777" w:rsidR="0002598E" w:rsidRPr="005B7F26" w:rsidRDefault="0002598E" w:rsidP="0002598E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14071B">
        <w:rPr>
          <w:sz w:val="22"/>
          <w:szCs w:val="22"/>
        </w:rPr>
        <w:t>Created a server (node.js) which showed monitoring information about the home. (temperature, humidity, air quality etc.)</w:t>
      </w:r>
    </w:p>
    <w:p w14:paraId="1A31793F" w14:textId="25237ED4" w:rsidR="005E4B79" w:rsidRPr="007D6409" w:rsidRDefault="00652A66" w:rsidP="00F3152A">
      <w:pPr>
        <w:pStyle w:val="ListParagraph"/>
        <w:numPr>
          <w:ilvl w:val="0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FRC Team 293 </w:t>
      </w:r>
      <w:r w:rsidR="001F6F74" w:rsidRPr="007D6409">
        <w:rPr>
          <w:sz w:val="22"/>
          <w:szCs w:val="22"/>
        </w:rPr>
        <w:t xml:space="preserve">High School </w:t>
      </w:r>
      <w:r w:rsidR="005E4B79" w:rsidRPr="007D6409">
        <w:rPr>
          <w:sz w:val="22"/>
          <w:szCs w:val="22"/>
        </w:rPr>
        <w:t>Robotics:</w:t>
      </w:r>
      <w:r w:rsidR="00D50A1B" w:rsidRPr="007D6409">
        <w:rPr>
          <w:sz w:val="22"/>
          <w:szCs w:val="22"/>
        </w:rPr>
        <w:t xml:space="preserve"> (</w:t>
      </w:r>
      <w:r w:rsidR="0099445D" w:rsidRPr="007D6409">
        <w:rPr>
          <w:sz w:val="22"/>
          <w:szCs w:val="22"/>
        </w:rPr>
        <w:t>2013-201</w:t>
      </w:r>
      <w:r w:rsidR="00500DD4" w:rsidRPr="007D6409">
        <w:rPr>
          <w:sz w:val="22"/>
          <w:szCs w:val="22"/>
        </w:rPr>
        <w:t>7</w:t>
      </w:r>
      <w:r w:rsidR="00D50A1B" w:rsidRPr="007D6409">
        <w:rPr>
          <w:sz w:val="22"/>
          <w:szCs w:val="22"/>
        </w:rPr>
        <w:t xml:space="preserve"> currently: advisor)  </w:t>
      </w:r>
    </w:p>
    <w:p w14:paraId="0866C331" w14:textId="10C3F656" w:rsidR="005E4B79" w:rsidRPr="007D6409" w:rsidRDefault="005E4B79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Lead Control Systems Engineer</w:t>
      </w:r>
      <w:r w:rsidR="00E57ED4" w:rsidRPr="007D6409">
        <w:rPr>
          <w:sz w:val="22"/>
          <w:szCs w:val="22"/>
        </w:rPr>
        <w:t>,</w:t>
      </w:r>
      <w:r w:rsidRPr="007D6409">
        <w:rPr>
          <w:sz w:val="22"/>
          <w:szCs w:val="22"/>
        </w:rPr>
        <w:t xml:space="preserve"> President</w:t>
      </w:r>
      <w:r w:rsidR="00E57ED4" w:rsidRPr="007D6409">
        <w:rPr>
          <w:sz w:val="22"/>
          <w:szCs w:val="22"/>
        </w:rPr>
        <w:t>, Robot Driver</w:t>
      </w:r>
      <w:r w:rsidR="007070C4" w:rsidRPr="007D6409">
        <w:rPr>
          <w:sz w:val="22"/>
          <w:szCs w:val="22"/>
        </w:rPr>
        <w:t xml:space="preserve">, </w:t>
      </w:r>
      <w:r w:rsidR="000D5579" w:rsidRPr="007D6409">
        <w:rPr>
          <w:sz w:val="22"/>
          <w:szCs w:val="22"/>
        </w:rPr>
        <w:t>I</w:t>
      </w:r>
      <w:r w:rsidR="007070C4" w:rsidRPr="007D6409">
        <w:rPr>
          <w:sz w:val="22"/>
          <w:szCs w:val="22"/>
        </w:rPr>
        <w:t>nspector</w:t>
      </w:r>
    </w:p>
    <w:p w14:paraId="5304EA85" w14:textId="563B2FAD" w:rsidR="008D7080" w:rsidRPr="007D6409" w:rsidRDefault="008D7080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lastRenderedPageBreak/>
        <w:t xml:space="preserve">Worked on </w:t>
      </w:r>
      <w:r w:rsidR="00680F70" w:rsidRPr="007D6409">
        <w:rPr>
          <w:sz w:val="22"/>
          <w:szCs w:val="22"/>
        </w:rPr>
        <w:t xml:space="preserve">workshops </w:t>
      </w:r>
      <w:r w:rsidRPr="007D6409">
        <w:rPr>
          <w:sz w:val="22"/>
          <w:szCs w:val="22"/>
        </w:rPr>
        <w:t xml:space="preserve">educating new members on </w:t>
      </w:r>
      <w:r w:rsidR="00680F70" w:rsidRPr="007D6409">
        <w:rPr>
          <w:sz w:val="22"/>
          <w:szCs w:val="22"/>
        </w:rPr>
        <w:t>programming.</w:t>
      </w:r>
    </w:p>
    <w:p w14:paraId="1ECA8939" w14:textId="6BCDAEED" w:rsidR="0028747B" w:rsidRPr="007D6409" w:rsidRDefault="1D714286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Led </w:t>
      </w:r>
      <w:r w:rsidR="00AD5CAE" w:rsidRPr="007D6409">
        <w:rPr>
          <w:sz w:val="22"/>
          <w:szCs w:val="22"/>
        </w:rPr>
        <w:t>many projects such as</w:t>
      </w:r>
      <w:r w:rsidR="0007565A" w:rsidRPr="007D6409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the Onboard Auto-Targeting System project for “Boulder”/Dodgeball Shot Aiming using OpenCV</w:t>
      </w:r>
      <w:r w:rsidR="001A1766" w:rsidRPr="007D6409">
        <w:rPr>
          <w:sz w:val="22"/>
          <w:szCs w:val="22"/>
        </w:rPr>
        <w:t>, on Fine Mechanism Angle Control and Custom Control Boards using TI HID Driver</w:t>
      </w:r>
    </w:p>
    <w:p w14:paraId="6C117580" w14:textId="36D85FE7" w:rsidR="0070530F" w:rsidRPr="007D6409" w:rsidRDefault="0070530F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Bitcoin Mining</w:t>
      </w:r>
      <w:r w:rsidR="00DC4E87" w:rsidRPr="007D6409">
        <w:rPr>
          <w:sz w:val="22"/>
          <w:szCs w:val="22"/>
        </w:rPr>
        <w:t xml:space="preserve">: Worked </w:t>
      </w:r>
      <w:r w:rsidR="00804710">
        <w:rPr>
          <w:sz w:val="22"/>
          <w:szCs w:val="22"/>
        </w:rPr>
        <w:t>with early GPUs and ASICS</w:t>
      </w:r>
      <w:r w:rsidR="00DC4E87" w:rsidRPr="007D6409">
        <w:rPr>
          <w:sz w:val="22"/>
          <w:szCs w:val="22"/>
        </w:rPr>
        <w:t xml:space="preserve"> to mine Bitcoins</w:t>
      </w:r>
      <w:r w:rsidR="00804710">
        <w:rPr>
          <w:sz w:val="22"/>
          <w:szCs w:val="22"/>
        </w:rPr>
        <w:t>.</w:t>
      </w:r>
      <w:r w:rsidR="008C3560">
        <w:rPr>
          <w:sz w:val="22"/>
          <w:szCs w:val="22"/>
        </w:rPr>
        <w:t xml:space="preserve"> (201</w:t>
      </w:r>
      <w:r w:rsidR="00D02D93">
        <w:rPr>
          <w:sz w:val="22"/>
          <w:szCs w:val="22"/>
        </w:rPr>
        <w:t>3</w:t>
      </w:r>
      <w:r w:rsidR="008C3560">
        <w:rPr>
          <w:sz w:val="22"/>
          <w:szCs w:val="22"/>
        </w:rPr>
        <w:t>)</w:t>
      </w:r>
    </w:p>
    <w:p w14:paraId="7C7A2B5A" w14:textId="7C382799" w:rsidR="1D714286" w:rsidRDefault="1D714286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Admin and founding member of Cryptocurrency Collectors Club on Facebook (currently has 75,000+ members and a wealth of collated </w:t>
      </w:r>
      <w:proofErr w:type="gramStart"/>
      <w:r w:rsidRPr="007D6409">
        <w:rPr>
          <w:sz w:val="22"/>
          <w:szCs w:val="22"/>
        </w:rPr>
        <w:t>information)</w:t>
      </w:r>
      <w:r w:rsidR="00374802">
        <w:rPr>
          <w:sz w:val="22"/>
          <w:szCs w:val="22"/>
        </w:rPr>
        <w:t xml:space="preserve">  Very</w:t>
      </w:r>
      <w:proofErr w:type="gramEnd"/>
      <w:r w:rsidR="00374802">
        <w:rPr>
          <w:sz w:val="22"/>
          <w:szCs w:val="22"/>
        </w:rPr>
        <w:t xml:space="preserve"> active in the space in general.</w:t>
      </w:r>
    </w:p>
    <w:p w14:paraId="67CC186D" w14:textId="094FC9D4" w:rsidR="00A46609" w:rsidRPr="00374802" w:rsidRDefault="00286A82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374802">
        <w:rPr>
          <w:sz w:val="22"/>
          <w:szCs w:val="22"/>
        </w:rPr>
        <w:t>Currently s</w:t>
      </w:r>
      <w:r w:rsidR="00A46609" w:rsidRPr="00374802">
        <w:rPr>
          <w:sz w:val="22"/>
          <w:szCs w:val="22"/>
        </w:rPr>
        <w:t>pecialize in</w:t>
      </w:r>
      <w:r w:rsidR="006B3C25" w:rsidRPr="00374802">
        <w:rPr>
          <w:sz w:val="22"/>
          <w:szCs w:val="22"/>
        </w:rPr>
        <w:t xml:space="preserve"> </w:t>
      </w:r>
      <w:r w:rsidR="00A46609" w:rsidRPr="00374802">
        <w:rPr>
          <w:sz w:val="22"/>
          <w:szCs w:val="22"/>
        </w:rPr>
        <w:t>trading algorithms for short term positions</w:t>
      </w:r>
      <w:r w:rsidRPr="00374802">
        <w:rPr>
          <w:sz w:val="22"/>
          <w:szCs w:val="22"/>
        </w:rPr>
        <w:t>.</w:t>
      </w:r>
    </w:p>
    <w:p w14:paraId="4A642C9F" w14:textId="77777777" w:rsidR="00657C95" w:rsidRPr="005E4B79" w:rsidRDefault="00E320B7" w:rsidP="00F3152A">
      <w:pPr>
        <w:pStyle w:val="SectionHeading"/>
        <w:spacing w:before="40" w:after="0"/>
        <w:rPr>
          <w:szCs w:val="24"/>
        </w:rPr>
      </w:pPr>
      <w:r w:rsidRPr="005E4B79">
        <w:rPr>
          <w:szCs w:val="24"/>
        </w:rPr>
        <w:t>Education</w:t>
      </w:r>
      <w:r w:rsidR="00657C95" w:rsidRPr="005E4B79">
        <w:rPr>
          <w:szCs w:val="24"/>
        </w:rPr>
        <w:t>:</w:t>
      </w:r>
    </w:p>
    <w:p w14:paraId="6446FB8E" w14:textId="7C7F3C3E" w:rsidR="00BA5F28" w:rsidRPr="00DE7B78" w:rsidRDefault="1D714286" w:rsidP="00BA5F28">
      <w:pPr>
        <w:pStyle w:val="ListParagraph"/>
        <w:numPr>
          <w:ilvl w:val="0"/>
          <w:numId w:val="5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Georgia Tech: </w:t>
      </w:r>
      <w:r w:rsidR="00DD1F64" w:rsidRPr="007D6409">
        <w:rPr>
          <w:sz w:val="22"/>
          <w:szCs w:val="22"/>
        </w:rPr>
        <w:t>Computer</w:t>
      </w:r>
      <w:r w:rsidRPr="007D6409">
        <w:rPr>
          <w:sz w:val="22"/>
          <w:szCs w:val="22"/>
        </w:rPr>
        <w:t xml:space="preserve"> Engineering</w:t>
      </w:r>
      <w:r w:rsidR="00FF5317" w:rsidRPr="007D6409">
        <w:rPr>
          <w:sz w:val="22"/>
          <w:szCs w:val="22"/>
        </w:rPr>
        <w:t>/CS Minor in Intelligence</w:t>
      </w:r>
      <w:r w:rsidRPr="007D6409">
        <w:rPr>
          <w:sz w:val="22"/>
          <w:szCs w:val="22"/>
        </w:rPr>
        <w:t xml:space="preserve"> (Grad: Spring 2020)</w:t>
      </w:r>
    </w:p>
    <w:p w14:paraId="4352B1EF" w14:textId="0B25F8A4" w:rsidR="00505239" w:rsidRPr="00BA5F28" w:rsidRDefault="00D45C03" w:rsidP="00BA5F28">
      <w:pPr>
        <w:rPr>
          <w:sz w:val="22"/>
          <w:szCs w:val="22"/>
        </w:rPr>
      </w:pPr>
      <w:r w:rsidRPr="00BA5F28">
        <w:rPr>
          <w:sz w:val="22"/>
          <w:szCs w:val="22"/>
        </w:rPr>
        <w:br/>
      </w:r>
    </w:p>
    <w:sectPr w:rsidR="00505239" w:rsidRPr="00BA5F28" w:rsidSect="00BC2EC2">
      <w:footerReference w:type="default" r:id="rId11"/>
      <w:pgSz w:w="12240" w:h="15840"/>
      <w:pgMar w:top="864" w:right="1440" w:bottom="86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9101" w14:textId="77777777" w:rsidR="00287C1E" w:rsidRDefault="00287C1E">
      <w:pPr>
        <w:spacing w:after="0"/>
      </w:pPr>
      <w:r>
        <w:separator/>
      </w:r>
    </w:p>
  </w:endnote>
  <w:endnote w:type="continuationSeparator" w:id="0">
    <w:p w14:paraId="31CABD2D" w14:textId="77777777" w:rsidR="00287C1E" w:rsidRDefault="00287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DC18" w14:textId="77777777" w:rsidR="001F6F74" w:rsidRDefault="001F6F7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2A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8E4E7" w14:textId="77777777" w:rsidR="00287C1E" w:rsidRDefault="00287C1E">
      <w:pPr>
        <w:spacing w:after="0"/>
      </w:pPr>
      <w:r>
        <w:separator/>
      </w:r>
    </w:p>
  </w:footnote>
  <w:footnote w:type="continuationSeparator" w:id="0">
    <w:p w14:paraId="0E12F38F" w14:textId="77777777" w:rsidR="00287C1E" w:rsidRDefault="00287C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256782B"/>
    <w:multiLevelType w:val="hybridMultilevel"/>
    <w:tmpl w:val="9C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1D5"/>
    <w:multiLevelType w:val="hybridMultilevel"/>
    <w:tmpl w:val="6018D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4B5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F90FF5"/>
    <w:multiLevelType w:val="hybridMultilevel"/>
    <w:tmpl w:val="A764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205D5"/>
    <w:multiLevelType w:val="hybridMultilevel"/>
    <w:tmpl w:val="8CC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42E3E"/>
    <w:multiLevelType w:val="hybridMultilevel"/>
    <w:tmpl w:val="9D0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90254"/>
    <w:multiLevelType w:val="hybridMultilevel"/>
    <w:tmpl w:val="FBC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90047"/>
    <w:multiLevelType w:val="hybridMultilevel"/>
    <w:tmpl w:val="BE7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95"/>
    <w:rsid w:val="00017FFD"/>
    <w:rsid w:val="0002598E"/>
    <w:rsid w:val="00042786"/>
    <w:rsid w:val="00054FCA"/>
    <w:rsid w:val="0006213D"/>
    <w:rsid w:val="000641F3"/>
    <w:rsid w:val="00065263"/>
    <w:rsid w:val="000702E3"/>
    <w:rsid w:val="0007565A"/>
    <w:rsid w:val="0007677F"/>
    <w:rsid w:val="00081A7A"/>
    <w:rsid w:val="000833EE"/>
    <w:rsid w:val="000919D7"/>
    <w:rsid w:val="000932EC"/>
    <w:rsid w:val="000B317B"/>
    <w:rsid w:val="000B6294"/>
    <w:rsid w:val="000C5B55"/>
    <w:rsid w:val="000D30E9"/>
    <w:rsid w:val="000D5579"/>
    <w:rsid w:val="000E2F53"/>
    <w:rsid w:val="000F7D62"/>
    <w:rsid w:val="00102977"/>
    <w:rsid w:val="00103EFC"/>
    <w:rsid w:val="001134B2"/>
    <w:rsid w:val="00117911"/>
    <w:rsid w:val="0014071B"/>
    <w:rsid w:val="00151731"/>
    <w:rsid w:val="00151FDF"/>
    <w:rsid w:val="001523BE"/>
    <w:rsid w:val="0016207C"/>
    <w:rsid w:val="00193E14"/>
    <w:rsid w:val="001A1766"/>
    <w:rsid w:val="001A4A21"/>
    <w:rsid w:val="001A4E62"/>
    <w:rsid w:val="001B5FB5"/>
    <w:rsid w:val="001B7081"/>
    <w:rsid w:val="001B7F0E"/>
    <w:rsid w:val="001C51D2"/>
    <w:rsid w:val="001D2072"/>
    <w:rsid w:val="001E4B96"/>
    <w:rsid w:val="001E5E34"/>
    <w:rsid w:val="001F5E6C"/>
    <w:rsid w:val="001F6F74"/>
    <w:rsid w:val="001F7743"/>
    <w:rsid w:val="00203607"/>
    <w:rsid w:val="00203B91"/>
    <w:rsid w:val="00206D21"/>
    <w:rsid w:val="0022550B"/>
    <w:rsid w:val="00234714"/>
    <w:rsid w:val="002362A6"/>
    <w:rsid w:val="00241CBA"/>
    <w:rsid w:val="00246E1A"/>
    <w:rsid w:val="0024719B"/>
    <w:rsid w:val="00250BF7"/>
    <w:rsid w:val="00250D05"/>
    <w:rsid w:val="00255245"/>
    <w:rsid w:val="00257199"/>
    <w:rsid w:val="002658F4"/>
    <w:rsid w:val="00271EAB"/>
    <w:rsid w:val="00272178"/>
    <w:rsid w:val="00286A82"/>
    <w:rsid w:val="0028747B"/>
    <w:rsid w:val="00287C1E"/>
    <w:rsid w:val="00291F16"/>
    <w:rsid w:val="002A2578"/>
    <w:rsid w:val="002B2479"/>
    <w:rsid w:val="002B58F7"/>
    <w:rsid w:val="002B7705"/>
    <w:rsid w:val="002B7753"/>
    <w:rsid w:val="002C3BA1"/>
    <w:rsid w:val="002C52F3"/>
    <w:rsid w:val="002F0E60"/>
    <w:rsid w:val="002F2691"/>
    <w:rsid w:val="002F70D1"/>
    <w:rsid w:val="0030063C"/>
    <w:rsid w:val="00313881"/>
    <w:rsid w:val="003161CE"/>
    <w:rsid w:val="003234D9"/>
    <w:rsid w:val="00327898"/>
    <w:rsid w:val="00337135"/>
    <w:rsid w:val="00344518"/>
    <w:rsid w:val="00353645"/>
    <w:rsid w:val="0035689E"/>
    <w:rsid w:val="00362D6D"/>
    <w:rsid w:val="003644AF"/>
    <w:rsid w:val="003676EB"/>
    <w:rsid w:val="003743BD"/>
    <w:rsid w:val="00374802"/>
    <w:rsid w:val="00377928"/>
    <w:rsid w:val="00381DAF"/>
    <w:rsid w:val="00384C4F"/>
    <w:rsid w:val="00386E34"/>
    <w:rsid w:val="003A58D5"/>
    <w:rsid w:val="003C09BF"/>
    <w:rsid w:val="003C5346"/>
    <w:rsid w:val="003C7019"/>
    <w:rsid w:val="003F486A"/>
    <w:rsid w:val="00401732"/>
    <w:rsid w:val="00412840"/>
    <w:rsid w:val="004458BB"/>
    <w:rsid w:val="0045618B"/>
    <w:rsid w:val="004675F7"/>
    <w:rsid w:val="0048208A"/>
    <w:rsid w:val="004A0819"/>
    <w:rsid w:val="004A3405"/>
    <w:rsid w:val="004A5136"/>
    <w:rsid w:val="004A7C71"/>
    <w:rsid w:val="004B0B8C"/>
    <w:rsid w:val="004C50FD"/>
    <w:rsid w:val="004D1E12"/>
    <w:rsid w:val="004E12AC"/>
    <w:rsid w:val="00500DD4"/>
    <w:rsid w:val="00502FA6"/>
    <w:rsid w:val="00505239"/>
    <w:rsid w:val="00514449"/>
    <w:rsid w:val="0051778E"/>
    <w:rsid w:val="00522DD3"/>
    <w:rsid w:val="00530BC7"/>
    <w:rsid w:val="00541BE3"/>
    <w:rsid w:val="0054211C"/>
    <w:rsid w:val="00546461"/>
    <w:rsid w:val="00547B77"/>
    <w:rsid w:val="005507AE"/>
    <w:rsid w:val="00553124"/>
    <w:rsid w:val="00556720"/>
    <w:rsid w:val="00571E80"/>
    <w:rsid w:val="0057312A"/>
    <w:rsid w:val="00582E8B"/>
    <w:rsid w:val="0058401C"/>
    <w:rsid w:val="00591833"/>
    <w:rsid w:val="00596F23"/>
    <w:rsid w:val="00597397"/>
    <w:rsid w:val="005A62B5"/>
    <w:rsid w:val="005B297E"/>
    <w:rsid w:val="005B7F26"/>
    <w:rsid w:val="005C0C17"/>
    <w:rsid w:val="005C4460"/>
    <w:rsid w:val="005D09D5"/>
    <w:rsid w:val="005E4B79"/>
    <w:rsid w:val="005E4CD8"/>
    <w:rsid w:val="005F2097"/>
    <w:rsid w:val="005F56DC"/>
    <w:rsid w:val="006029C1"/>
    <w:rsid w:val="00603655"/>
    <w:rsid w:val="00624D30"/>
    <w:rsid w:val="00633713"/>
    <w:rsid w:val="006367DE"/>
    <w:rsid w:val="00640D9A"/>
    <w:rsid w:val="006476C3"/>
    <w:rsid w:val="00650A8C"/>
    <w:rsid w:val="0065242C"/>
    <w:rsid w:val="00652A66"/>
    <w:rsid w:val="00657C95"/>
    <w:rsid w:val="006666EC"/>
    <w:rsid w:val="00680F70"/>
    <w:rsid w:val="00683E07"/>
    <w:rsid w:val="006A7B6B"/>
    <w:rsid w:val="006B3C25"/>
    <w:rsid w:val="006C4385"/>
    <w:rsid w:val="006C7F22"/>
    <w:rsid w:val="006D50B9"/>
    <w:rsid w:val="006F6D55"/>
    <w:rsid w:val="0070530F"/>
    <w:rsid w:val="007070C4"/>
    <w:rsid w:val="007103AE"/>
    <w:rsid w:val="00714A8C"/>
    <w:rsid w:val="007210EB"/>
    <w:rsid w:val="00743201"/>
    <w:rsid w:val="00744506"/>
    <w:rsid w:val="007478B6"/>
    <w:rsid w:val="00755ACF"/>
    <w:rsid w:val="007918EB"/>
    <w:rsid w:val="00795893"/>
    <w:rsid w:val="007B24EC"/>
    <w:rsid w:val="007B587A"/>
    <w:rsid w:val="007C678F"/>
    <w:rsid w:val="007C7DFD"/>
    <w:rsid w:val="007D6409"/>
    <w:rsid w:val="007E39B4"/>
    <w:rsid w:val="007E4F71"/>
    <w:rsid w:val="007F6712"/>
    <w:rsid w:val="007F7BF2"/>
    <w:rsid w:val="008022EB"/>
    <w:rsid w:val="008023BE"/>
    <w:rsid w:val="00804710"/>
    <w:rsid w:val="00807CB6"/>
    <w:rsid w:val="0081498D"/>
    <w:rsid w:val="008255AE"/>
    <w:rsid w:val="00827BA5"/>
    <w:rsid w:val="00836EB7"/>
    <w:rsid w:val="00846CCC"/>
    <w:rsid w:val="00847D16"/>
    <w:rsid w:val="00867DFB"/>
    <w:rsid w:val="00896B31"/>
    <w:rsid w:val="008A7153"/>
    <w:rsid w:val="008A7545"/>
    <w:rsid w:val="008B2450"/>
    <w:rsid w:val="008C3560"/>
    <w:rsid w:val="008C5F9C"/>
    <w:rsid w:val="008D29C5"/>
    <w:rsid w:val="008D7080"/>
    <w:rsid w:val="008D71AB"/>
    <w:rsid w:val="008E2BE4"/>
    <w:rsid w:val="008E7DE7"/>
    <w:rsid w:val="008F31C1"/>
    <w:rsid w:val="008F3343"/>
    <w:rsid w:val="008F74A2"/>
    <w:rsid w:val="009071B7"/>
    <w:rsid w:val="00915313"/>
    <w:rsid w:val="009178E0"/>
    <w:rsid w:val="009241AA"/>
    <w:rsid w:val="00953D74"/>
    <w:rsid w:val="00954769"/>
    <w:rsid w:val="009622B1"/>
    <w:rsid w:val="00975ADA"/>
    <w:rsid w:val="00980B55"/>
    <w:rsid w:val="0099445D"/>
    <w:rsid w:val="009965B6"/>
    <w:rsid w:val="009D0B49"/>
    <w:rsid w:val="009F5A29"/>
    <w:rsid w:val="009F722A"/>
    <w:rsid w:val="00A0358C"/>
    <w:rsid w:val="00A07982"/>
    <w:rsid w:val="00A11BFA"/>
    <w:rsid w:val="00A2447A"/>
    <w:rsid w:val="00A325AD"/>
    <w:rsid w:val="00A46609"/>
    <w:rsid w:val="00A57FC3"/>
    <w:rsid w:val="00A66972"/>
    <w:rsid w:val="00A84451"/>
    <w:rsid w:val="00A95AA2"/>
    <w:rsid w:val="00AB5981"/>
    <w:rsid w:val="00AC1045"/>
    <w:rsid w:val="00AC295F"/>
    <w:rsid w:val="00AC3BC6"/>
    <w:rsid w:val="00AC7BF0"/>
    <w:rsid w:val="00AD5CAE"/>
    <w:rsid w:val="00AE58DC"/>
    <w:rsid w:val="00B00AD1"/>
    <w:rsid w:val="00B13A0A"/>
    <w:rsid w:val="00B23EC5"/>
    <w:rsid w:val="00B42F0B"/>
    <w:rsid w:val="00B47F8B"/>
    <w:rsid w:val="00B637A1"/>
    <w:rsid w:val="00B63C96"/>
    <w:rsid w:val="00B70B30"/>
    <w:rsid w:val="00B81C00"/>
    <w:rsid w:val="00B85721"/>
    <w:rsid w:val="00BA067A"/>
    <w:rsid w:val="00BA0EB2"/>
    <w:rsid w:val="00BA2F5F"/>
    <w:rsid w:val="00BA5F28"/>
    <w:rsid w:val="00BB034B"/>
    <w:rsid w:val="00BC2EC2"/>
    <w:rsid w:val="00BD1966"/>
    <w:rsid w:val="00BF0369"/>
    <w:rsid w:val="00BF4BDB"/>
    <w:rsid w:val="00C06FF0"/>
    <w:rsid w:val="00C10CEA"/>
    <w:rsid w:val="00C23DF1"/>
    <w:rsid w:val="00C25721"/>
    <w:rsid w:val="00C33713"/>
    <w:rsid w:val="00C411A2"/>
    <w:rsid w:val="00C50D85"/>
    <w:rsid w:val="00C50F8F"/>
    <w:rsid w:val="00C51EAB"/>
    <w:rsid w:val="00C7478A"/>
    <w:rsid w:val="00C8010C"/>
    <w:rsid w:val="00C80F30"/>
    <w:rsid w:val="00C83A98"/>
    <w:rsid w:val="00CA3E1C"/>
    <w:rsid w:val="00CB3F00"/>
    <w:rsid w:val="00CB415E"/>
    <w:rsid w:val="00CC4FA5"/>
    <w:rsid w:val="00CD0446"/>
    <w:rsid w:val="00CD0CC1"/>
    <w:rsid w:val="00CE0C1D"/>
    <w:rsid w:val="00CE3820"/>
    <w:rsid w:val="00CE6C7B"/>
    <w:rsid w:val="00CF0161"/>
    <w:rsid w:val="00CF3E8D"/>
    <w:rsid w:val="00D02D93"/>
    <w:rsid w:val="00D052ED"/>
    <w:rsid w:val="00D2151E"/>
    <w:rsid w:val="00D3023F"/>
    <w:rsid w:val="00D4517E"/>
    <w:rsid w:val="00D4526B"/>
    <w:rsid w:val="00D45C03"/>
    <w:rsid w:val="00D50A1B"/>
    <w:rsid w:val="00D7738F"/>
    <w:rsid w:val="00D80081"/>
    <w:rsid w:val="00D82F08"/>
    <w:rsid w:val="00D909EB"/>
    <w:rsid w:val="00D96E13"/>
    <w:rsid w:val="00DA361C"/>
    <w:rsid w:val="00DA3717"/>
    <w:rsid w:val="00DA53C4"/>
    <w:rsid w:val="00DB2D42"/>
    <w:rsid w:val="00DC2A3C"/>
    <w:rsid w:val="00DC4E87"/>
    <w:rsid w:val="00DC620A"/>
    <w:rsid w:val="00DD1F64"/>
    <w:rsid w:val="00DD505E"/>
    <w:rsid w:val="00DD6BBB"/>
    <w:rsid w:val="00DE09D6"/>
    <w:rsid w:val="00DE26D1"/>
    <w:rsid w:val="00DE7B78"/>
    <w:rsid w:val="00DF1930"/>
    <w:rsid w:val="00DF28B5"/>
    <w:rsid w:val="00DF34B1"/>
    <w:rsid w:val="00DF6263"/>
    <w:rsid w:val="00E20A67"/>
    <w:rsid w:val="00E22EB1"/>
    <w:rsid w:val="00E25089"/>
    <w:rsid w:val="00E320B7"/>
    <w:rsid w:val="00E524DA"/>
    <w:rsid w:val="00E57ED4"/>
    <w:rsid w:val="00E70768"/>
    <w:rsid w:val="00E708BC"/>
    <w:rsid w:val="00E860B0"/>
    <w:rsid w:val="00E97608"/>
    <w:rsid w:val="00EA29C3"/>
    <w:rsid w:val="00EB075E"/>
    <w:rsid w:val="00EC09D2"/>
    <w:rsid w:val="00ED008E"/>
    <w:rsid w:val="00EE01D3"/>
    <w:rsid w:val="00EE0D17"/>
    <w:rsid w:val="00EE6114"/>
    <w:rsid w:val="00F12509"/>
    <w:rsid w:val="00F131F8"/>
    <w:rsid w:val="00F24B37"/>
    <w:rsid w:val="00F3152A"/>
    <w:rsid w:val="00F4189E"/>
    <w:rsid w:val="00F44F08"/>
    <w:rsid w:val="00F45B53"/>
    <w:rsid w:val="00F47795"/>
    <w:rsid w:val="00F50310"/>
    <w:rsid w:val="00F50903"/>
    <w:rsid w:val="00F6231B"/>
    <w:rsid w:val="00F749B8"/>
    <w:rsid w:val="00F83A55"/>
    <w:rsid w:val="00FA2540"/>
    <w:rsid w:val="00FA4941"/>
    <w:rsid w:val="00FB32F0"/>
    <w:rsid w:val="00FC5C4B"/>
    <w:rsid w:val="00FE320D"/>
    <w:rsid w:val="00FE73DC"/>
    <w:rsid w:val="00FF5317"/>
    <w:rsid w:val="00FF7F4B"/>
    <w:rsid w:val="1D714286"/>
    <w:rsid w:val="349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31C"/>
  <w15:chartTrackingRefBased/>
  <w15:docId w15:val="{9F99DD4F-27CE-4886-8DC3-A86B266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5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D8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kshaw@gatech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7Ches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56 Yard Rd. Pennington, NJ</CompanyAddress>
  <CompanyPhone/>
  <CompanyFax/>
  <CompanyEmail>Kennethshaw@hvrsd.org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A0200-9A6B-40A9-AE01-CF0D92E4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Shaw</dc:creator>
  <cp:keywords/>
  <cp:lastModifiedBy>Shaw, Kenneth</cp:lastModifiedBy>
  <cp:revision>2</cp:revision>
  <cp:lastPrinted>2019-10-06T18:39:00Z</cp:lastPrinted>
  <dcterms:created xsi:type="dcterms:W3CDTF">2019-10-31T15:45:00Z</dcterms:created>
  <dcterms:modified xsi:type="dcterms:W3CDTF">2019-10-31T15:45:00Z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